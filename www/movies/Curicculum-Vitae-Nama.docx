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4A180FDF" w14:textId="77777777" w:rsidTr="00304EF7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711FF7B" w14:textId="626C5486" w:rsidR="006D409C" w:rsidRDefault="009052AB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294F334" wp14:editId="0C569C2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283845</wp:posOffset>
                      </wp:positionV>
                      <wp:extent cx="2262251" cy="2262251"/>
                      <wp:effectExtent l="38100" t="38100" r="62230" b="62230"/>
                      <wp:wrapNone/>
                      <wp:docPr id="53" name="Diamond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2251" cy="2262251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tx1"/>
                              </a:solid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F4203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style="position:absolute;margin-left:3pt;margin-top:22.35pt;width:178.15pt;height:178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" fillcolor="black [3213]" strokecolor="#99cb38 [3204]" strokeweight="5pt"/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5882D92A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2ED2050A" w14:textId="39334F9D" w:rsidR="006D409C" w:rsidRDefault="009052AB" w:rsidP="00776643">
            <w:pPr>
              <w:pStyle w:val="Heading1"/>
            </w:pPr>
            <w:r>
              <w:t>ACademic background</w:t>
            </w:r>
          </w:p>
        </w:tc>
      </w:tr>
      <w:tr w:rsidR="006D409C" w:rsidRPr="00F85EB5" w14:paraId="0698C450" w14:textId="77777777" w:rsidTr="00304EF7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1825C38B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7BCB63B0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A2ECEC" wp14:editId="7D67F7C4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C8790E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A2ECEC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MLbQQAAKo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06C8790E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24588134" w14:textId="72617524" w:rsidR="009052AB" w:rsidRPr="009052AB" w:rsidRDefault="009052AB" w:rsidP="009052AB">
            <w:pPr>
              <w:ind w:right="0"/>
              <w:rPr>
                <w:rFonts w:ascii="Arial" w:eastAsia="Times New Roman" w:hAnsi="Arial" w:cs="Arial"/>
                <w:color w:val="000000"/>
                <w:szCs w:val="22"/>
                <w:u w:val="single"/>
                <w:lang w:val="en-MY" w:eastAsia="en-MY"/>
              </w:rPr>
            </w:pPr>
            <w:r w:rsidRPr="009052AB">
              <w:rPr>
                <w:rFonts w:ascii="Arial" w:eastAsia="Times New Roman" w:hAnsi="Arial" w:cs="Arial"/>
                <w:color w:val="000000"/>
                <w:szCs w:val="22"/>
                <w:u w:val="single"/>
                <w:lang w:val="en-MY" w:eastAsia="en-MY"/>
              </w:rPr>
              <w:t>2020</w:t>
            </w:r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 xml:space="preserve">                         </w:t>
            </w:r>
            <w:r w:rsidRPr="009052AB">
              <w:rPr>
                <w:rFonts w:ascii="Arial" w:eastAsia="Times New Roman" w:hAnsi="Arial" w:cs="Arial"/>
                <w:color w:val="000000"/>
                <w:szCs w:val="22"/>
                <w:u w:val="single"/>
                <w:lang w:val="en-MY" w:eastAsia="en-MY"/>
              </w:rPr>
              <w:t>2018</w:t>
            </w:r>
          </w:p>
          <w:p w14:paraId="74FD3AA7" w14:textId="7AC09EC2" w:rsidR="009052AB" w:rsidRPr="009052AB" w:rsidRDefault="009052AB" w:rsidP="009052AB">
            <w:pPr>
              <w:ind w:right="0"/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</w:pPr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First Semester</w:t>
            </w:r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 xml:space="preserve">          First Semester </w:t>
            </w:r>
          </w:p>
          <w:p w14:paraId="1E2533E5" w14:textId="1444AAEA" w:rsidR="009052AB" w:rsidRPr="009052AB" w:rsidRDefault="009052AB" w:rsidP="009052AB">
            <w:pPr>
              <w:ind w:right="0"/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</w:pPr>
            <w:proofErr w:type="spellStart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iPNGS</w:t>
            </w:r>
            <w:proofErr w:type="spellEnd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: 3.6</w:t>
            </w:r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 xml:space="preserve">           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iPNGS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: 3.59</w:t>
            </w:r>
          </w:p>
          <w:p w14:paraId="31F42FD8" w14:textId="773D039D" w:rsidR="009052AB" w:rsidRPr="009052AB" w:rsidRDefault="009052AB" w:rsidP="009052AB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proofErr w:type="spellStart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iPNGK</w:t>
            </w:r>
            <w:proofErr w:type="spellEnd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: 3.55</w:t>
            </w:r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 xml:space="preserve">         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iPNGK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: 3.59</w:t>
            </w:r>
          </w:p>
          <w:p w14:paraId="7FDC4EAD" w14:textId="77777777" w:rsidR="009052AB" w:rsidRPr="009052AB" w:rsidRDefault="009052AB" w:rsidP="009052AB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</w:p>
          <w:p w14:paraId="41C3418D" w14:textId="49C90D46" w:rsidR="009052AB" w:rsidRPr="009052AB" w:rsidRDefault="009052AB" w:rsidP="009052AB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9052AB">
              <w:rPr>
                <w:rFonts w:ascii="Arial" w:eastAsia="Times New Roman" w:hAnsi="Arial" w:cs="Arial"/>
                <w:color w:val="000000"/>
                <w:szCs w:val="22"/>
                <w:u w:val="single"/>
                <w:lang w:val="en-MY" w:eastAsia="en-MY"/>
              </w:rPr>
              <w:t>2019</w:t>
            </w:r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 xml:space="preserve">                         Second Semester</w:t>
            </w:r>
          </w:p>
          <w:p w14:paraId="7AB69E0D" w14:textId="2CE415DA" w:rsidR="009052AB" w:rsidRPr="009052AB" w:rsidRDefault="009052AB" w:rsidP="009052AB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First Semester</w:t>
            </w:r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 xml:space="preserve">      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iPNGS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: 3.61</w:t>
            </w:r>
          </w:p>
          <w:p w14:paraId="41BF7D67" w14:textId="6A3AA392" w:rsidR="009052AB" w:rsidRPr="009052AB" w:rsidRDefault="009052AB" w:rsidP="009052AB">
            <w:pPr>
              <w:ind w:right="0"/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</w:pPr>
            <w:proofErr w:type="spellStart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iPNGS</w:t>
            </w:r>
            <w:proofErr w:type="spellEnd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: 3.42</w:t>
            </w:r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 xml:space="preserve">            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iPNGK</w:t>
            </w:r>
            <w:proofErr w:type="spellEnd"/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: 3.66</w:t>
            </w:r>
          </w:p>
          <w:p w14:paraId="3766D8D7" w14:textId="77777777" w:rsidR="009052AB" w:rsidRPr="009052AB" w:rsidRDefault="009052AB" w:rsidP="009052AB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proofErr w:type="spellStart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iPNGK</w:t>
            </w:r>
            <w:proofErr w:type="spellEnd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: 3.52</w:t>
            </w:r>
          </w:p>
          <w:p w14:paraId="7F9983DF" w14:textId="77777777" w:rsidR="009052AB" w:rsidRPr="009052AB" w:rsidRDefault="009052AB" w:rsidP="009052AB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</w:p>
          <w:p w14:paraId="3F650510" w14:textId="0544A222" w:rsidR="009052AB" w:rsidRPr="009052AB" w:rsidRDefault="009052AB" w:rsidP="009052AB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Second Semester</w:t>
            </w:r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 xml:space="preserve">     </w:t>
            </w:r>
            <w:r w:rsidRPr="009052AB">
              <w:rPr>
                <w:rFonts w:ascii="Arial" w:eastAsia="Times New Roman" w:hAnsi="Arial" w:cs="Arial"/>
                <w:color w:val="000000"/>
                <w:szCs w:val="22"/>
                <w:u w:val="single"/>
                <w:lang w:val="en-MY" w:eastAsia="en-MY"/>
              </w:rPr>
              <w:t>2017</w:t>
            </w:r>
          </w:p>
          <w:p w14:paraId="6AD689A0" w14:textId="436AA913" w:rsidR="009052AB" w:rsidRPr="009052AB" w:rsidRDefault="009052AB" w:rsidP="009052AB">
            <w:pPr>
              <w:ind w:right="0"/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</w:pPr>
            <w:proofErr w:type="spellStart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iPNGS</w:t>
            </w:r>
            <w:proofErr w:type="spellEnd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: 3.57</w:t>
            </w:r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 xml:space="preserve">              UPSR: 6A</w:t>
            </w:r>
          </w:p>
          <w:p w14:paraId="18999422" w14:textId="7EE5AD3D" w:rsidR="009052AB" w:rsidRDefault="009052AB" w:rsidP="009052AB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proofErr w:type="spellStart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iPNGK</w:t>
            </w:r>
            <w:proofErr w:type="spellEnd"/>
            <w:r w:rsidRPr="009052AB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: 3.59</w:t>
            </w:r>
            <w:r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 xml:space="preserve">              UPKK: 8A</w:t>
            </w:r>
          </w:p>
          <w:p w14:paraId="62AF9FF7" w14:textId="73F4FCF7" w:rsidR="009052AB" w:rsidRPr="009052AB" w:rsidRDefault="009052AB" w:rsidP="009052AB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</w:p>
        </w:tc>
      </w:tr>
      <w:tr w:rsidR="006D409C" w14:paraId="0CE7BFEB" w14:textId="77777777" w:rsidTr="00304EF7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685D301" w14:textId="65E77729" w:rsidR="000442DE" w:rsidRPr="000442DE" w:rsidRDefault="000442DE" w:rsidP="009052AB">
            <w:pPr>
              <w:pStyle w:val="Title"/>
              <w:spacing w:after="0"/>
              <w:jc w:val="left"/>
            </w:pPr>
            <w:r>
              <w:t>Adam bin khairul faiz</w:t>
            </w:r>
          </w:p>
          <w:p w14:paraId="5257B75A" w14:textId="719EBAF0" w:rsidR="006D409C" w:rsidRPr="005D47DE" w:rsidRDefault="000442DE" w:rsidP="009052AB">
            <w:pPr>
              <w:pStyle w:val="Subtitle"/>
              <w:spacing w:after="0"/>
              <w:jc w:val="left"/>
            </w:pPr>
            <w:r w:rsidRPr="00B201B5">
              <w:rPr>
                <w:spacing w:val="0"/>
                <w:w w:val="78"/>
              </w:rPr>
              <w:t>KOLEJ GENIUS INSA</w:t>
            </w:r>
            <w:r w:rsidRPr="00B201B5">
              <w:rPr>
                <w:spacing w:val="24"/>
                <w:w w:val="78"/>
              </w:rPr>
              <w:t>N</w:t>
            </w:r>
          </w:p>
          <w:p w14:paraId="082C9CAC" w14:textId="4758D63C" w:rsidR="000442DE" w:rsidRPr="000442DE" w:rsidRDefault="000442DE" w:rsidP="000442DE">
            <w:pPr>
              <w:pStyle w:val="Heading2"/>
            </w:pPr>
            <w:r>
              <w:t>dETAILS</w:t>
            </w:r>
          </w:p>
          <w:p w14:paraId="328319AC" w14:textId="7B4895C4" w:rsidR="000442DE" w:rsidRDefault="000442DE" w:rsidP="000442D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Age 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15 Years Old</w:t>
            </w:r>
          </w:p>
          <w:p w14:paraId="2AC3E639" w14:textId="2FF797E4" w:rsidR="000442DE" w:rsidRDefault="000442DE" w:rsidP="000442D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DOB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10th August 2005, </w:t>
            </w:r>
          </w:p>
          <w:p w14:paraId="6A7CB53F" w14:textId="488AC3F2" w:rsidR="000442DE" w:rsidRDefault="000442DE" w:rsidP="000442D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POB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Damansara Specialist Hospital</w:t>
            </w:r>
          </w:p>
          <w:p w14:paraId="4D4222F4" w14:textId="64325DE2" w:rsidR="000442DE" w:rsidRDefault="000442DE" w:rsidP="000442D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Religion: Islam</w:t>
            </w:r>
          </w:p>
          <w:p w14:paraId="27A27844" w14:textId="77777777" w:rsidR="000442DE" w:rsidRDefault="000442DE" w:rsidP="000442D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Address:</w:t>
            </w:r>
          </w:p>
          <w:p w14:paraId="2C624E05" w14:textId="45DF6E97" w:rsidR="000442DE" w:rsidRDefault="000442DE" w:rsidP="000442D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C-15-5, Kiara 9 Residency, 22 Jalan Kiara 3, Mont Kiara, 50480, Kuala Lumpur</w:t>
            </w:r>
          </w:p>
          <w:p w14:paraId="30A4D717" w14:textId="63B12648" w:rsidR="000442DE" w:rsidRPr="000442DE" w:rsidRDefault="000442DE" w:rsidP="000442DE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School Address:</w:t>
            </w:r>
          </w:p>
          <w:p w14:paraId="194B5B1D" w14:textId="350955E8" w:rsidR="000442DE" w:rsidRPr="009052AB" w:rsidRDefault="000442DE" w:rsidP="000442D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9052AB">
              <w:rPr>
                <w:rFonts w:ascii="Arial" w:hAnsi="Arial" w:cs="Arial"/>
              </w:rPr>
              <w:t>Kolej</w:t>
            </w:r>
            <w:proofErr w:type="spellEnd"/>
            <w:r w:rsidRPr="009052AB">
              <w:rPr>
                <w:rFonts w:ascii="Arial" w:hAnsi="Arial" w:cs="Arial"/>
              </w:rPr>
              <w:t xml:space="preserve"> GENIUS </w:t>
            </w:r>
            <w:proofErr w:type="spellStart"/>
            <w:r w:rsidRPr="009052AB">
              <w:rPr>
                <w:rFonts w:ascii="Arial" w:hAnsi="Arial" w:cs="Arial"/>
              </w:rPr>
              <w:t>Insan</w:t>
            </w:r>
            <w:proofErr w:type="spellEnd"/>
            <w:r w:rsidRPr="009052AB">
              <w:rPr>
                <w:rFonts w:ascii="Arial" w:hAnsi="Arial" w:cs="Arial"/>
              </w:rPr>
              <w:t xml:space="preserve">, </w:t>
            </w:r>
            <w:proofErr w:type="spellStart"/>
            <w:r w:rsidRPr="009052AB">
              <w:rPr>
                <w:rFonts w:ascii="Arial" w:hAnsi="Arial" w:cs="Arial"/>
              </w:rPr>
              <w:t>Universiti</w:t>
            </w:r>
            <w:proofErr w:type="spellEnd"/>
            <w:r w:rsidRPr="009052AB">
              <w:rPr>
                <w:rFonts w:ascii="Arial" w:hAnsi="Arial" w:cs="Arial"/>
              </w:rPr>
              <w:t xml:space="preserve"> Sains Islam Malaysia, 71800, Bandar </w:t>
            </w:r>
            <w:proofErr w:type="spellStart"/>
            <w:r w:rsidRPr="009052AB">
              <w:rPr>
                <w:rFonts w:ascii="Arial" w:hAnsi="Arial" w:cs="Arial"/>
              </w:rPr>
              <w:t>Baru</w:t>
            </w:r>
            <w:proofErr w:type="spellEnd"/>
            <w:r w:rsidRPr="009052AB">
              <w:rPr>
                <w:rFonts w:ascii="Arial" w:hAnsi="Arial" w:cs="Arial"/>
              </w:rPr>
              <w:t xml:space="preserve"> Nilai Negeri Sembilan, Malaysia</w:t>
            </w:r>
          </w:p>
          <w:p w14:paraId="2A5A7E8B" w14:textId="3EDC4D7F" w:rsidR="006D409C" w:rsidRDefault="006D409C" w:rsidP="005D47DE"/>
          <w:sdt>
            <w:sdtPr>
              <w:id w:val="-1954003311"/>
              <w:placeholder>
                <w:docPart w:val="4E2CE3F16EA64D1BB61D7A817B177FBE"/>
              </w:placeholder>
              <w:temporary/>
              <w:showingPlcHdr/>
              <w15:appearance w15:val="hidden"/>
            </w:sdtPr>
            <w:sdtEndPr/>
            <w:sdtContent>
              <w:p w14:paraId="6CB5602D" w14:textId="77777777"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0DDECA5C9E6546BAA7253C1D02D74F59"/>
              </w:placeholder>
              <w:temporary/>
              <w:showingPlcHdr/>
              <w15:appearance w15:val="hidden"/>
            </w:sdtPr>
            <w:sdtEndPr/>
            <w:sdtContent>
              <w:p w14:paraId="05379BB5" w14:textId="77777777"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45913762" w14:textId="7BD34C03" w:rsidR="009052AB" w:rsidRDefault="009052AB" w:rsidP="00B2774D">
            <w:pPr>
              <w:pStyle w:val="ContactDetails"/>
            </w:pPr>
            <w:r>
              <w:t>+601159883770 (Personal)</w:t>
            </w:r>
          </w:p>
          <w:sdt>
            <w:sdtPr>
              <w:id w:val="-240260293"/>
              <w:placeholder>
                <w:docPart w:val="77F5FB41FEA142D1916B0E378F90F673"/>
              </w:placeholder>
              <w:temporary/>
              <w:showingPlcHdr/>
              <w15:appearance w15:val="hidden"/>
            </w:sdtPr>
            <w:sdtEndPr/>
            <w:sdtContent>
              <w:p w14:paraId="1DA6D10E" w14:textId="77777777"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5BB9248A" w14:textId="0F23650B" w:rsidR="006D409C" w:rsidRDefault="009052AB" w:rsidP="005D47DE">
            <w:r>
              <w:t>adamkhairulfaizmorat@gmail.com</w:t>
            </w:r>
          </w:p>
          <w:p w14:paraId="511E6D90" w14:textId="03FAC551" w:rsidR="00B2774D" w:rsidRDefault="009052AB" w:rsidP="00B2774D">
            <w:r>
              <w:t xml:space="preserve">adamkhairul@raudah.usim.edu.my </w:t>
            </w:r>
          </w:p>
          <w:p w14:paraId="42B87FC5" w14:textId="5AAD9AF4" w:rsidR="009052AB" w:rsidRDefault="009052AB" w:rsidP="005D47DE">
            <w:r>
              <w:t>SCHOOL CONTACT:</w:t>
            </w:r>
          </w:p>
          <w:p w14:paraId="5B771A1A" w14:textId="32600B0B" w:rsidR="009052AB" w:rsidRDefault="009052AB" w:rsidP="005D47DE">
            <w:r>
              <w:t>permatainsan@usim.edu.my</w:t>
            </w:r>
          </w:p>
          <w:p w14:paraId="40546E06" w14:textId="27710763" w:rsidR="009052AB" w:rsidRDefault="009052AB" w:rsidP="005D47DE">
            <w:r w:rsidRPr="009052AB">
              <w:t>+606-798 0116/0105</w:t>
            </w:r>
          </w:p>
          <w:p w14:paraId="23AEC70D" w14:textId="6C7A4DD8" w:rsidR="009052AB" w:rsidRDefault="00D57589" w:rsidP="009052A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48FB6D" wp14:editId="4467D2A7">
                      <wp:simplePos x="0" y="0"/>
                      <wp:positionH relativeFrom="margin">
                        <wp:posOffset>-174625</wp:posOffset>
                      </wp:positionH>
                      <wp:positionV relativeFrom="paragraph">
                        <wp:posOffset>2957195</wp:posOffset>
                      </wp:positionV>
                      <wp:extent cx="4516120" cy="622935"/>
                      <wp:effectExtent l="0" t="0" r="17780" b="24765"/>
                      <wp:wrapNone/>
                      <wp:docPr id="14" name="Rectangle: Diagonal Corners Snipp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6120" cy="622935"/>
                              </a:xfrm>
                              <a:prstGeom prst="snip2Diag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F57CDD" w14:textId="15C8C056" w:rsidR="00601063" w:rsidRPr="00304EF7" w:rsidRDefault="00D65368" w:rsidP="00601063">
                                  <w:pPr>
                                    <w:rPr>
                                      <w:rFonts w:ascii="Calibri Light" w:hAnsi="Calibri Light" w:cs="Calibri Light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sz w:val="48"/>
                                      <w:szCs w:val="48"/>
                                    </w:rPr>
                                    <w:t>ACHIEVEMENTS AND 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8FB6D" id="Rectangle: Diagonal Corners Snipped 14" o:spid="_x0000_s1027" style="position:absolute;margin-left:-13.75pt;margin-top:232.85pt;width:355.6pt;height:4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16120,622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" adj="-11796480,,5400" path="m,l4412295,r103825,103825l4516120,622935r,l103825,622935,,519110,,xe" fillcolor="#63a537 [3205]" strokecolor="white [3201]" strokeweight="1.5pt">
                      <v:stroke joinstyle="miter"/>
                      <v:formulas/>
                      <v:path arrowok="t" o:connecttype="custom" o:connectlocs="0,0;4412295,0;4516120,103825;4516120,622935;4516120,622935;103825,622935;0,519110;0,0" o:connectangles="0,0,0,0,0,0,0,0" textboxrect="0,0,4516120,622935"/>
                      <v:textbox>
                        <w:txbxContent>
                          <w:p w14:paraId="46F57CDD" w14:textId="15C8C056" w:rsidR="00601063" w:rsidRPr="00304EF7" w:rsidRDefault="00D65368" w:rsidP="00601063">
                            <w:pPr>
                              <w:rPr>
                                <w:rFonts w:ascii="Calibri Light" w:hAnsi="Calibri Light" w:cs="Calibri Ligh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48"/>
                                <w:szCs w:val="48"/>
                              </w:rPr>
                              <w:t>ACHIEVEMENTS AND ACTIVITIES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A0D1D4" wp14:editId="18255E97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772160</wp:posOffset>
                      </wp:positionV>
                      <wp:extent cx="7218045" cy="2070100"/>
                      <wp:effectExtent l="0" t="0" r="20955" b="254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8045" cy="2070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5F4782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u w:val="single"/>
                                      <w:lang w:val="en-MY" w:eastAsia="en-MY"/>
                                    </w:rPr>
                                    <w:t>2020</w:t>
                                  </w:r>
                                </w:p>
                                <w:p w14:paraId="16470E63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>PEERS Academic Exco</w:t>
                                  </w:r>
                                </w:p>
                                <w:p w14:paraId="3EFF9C5E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>Vice President of English Club</w:t>
                                  </w:r>
                                </w:p>
                                <w:p w14:paraId="6F1EA906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  <w:r w:rsidRPr="00601063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 xml:space="preserve">Member, </w:t>
                                  </w:r>
                                  <w:proofErr w:type="spellStart"/>
                                  <w:r w:rsidRPr="00601063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>Kolej</w:t>
                                  </w:r>
                                  <w:proofErr w:type="spellEnd"/>
                                  <w:r w:rsidRPr="00601063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 xml:space="preserve"> GENIUS </w:t>
                                  </w:r>
                                  <w:proofErr w:type="spellStart"/>
                                  <w:r w:rsidRPr="00601063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>Insan</w:t>
                                  </w:r>
                                  <w:proofErr w:type="spellEnd"/>
                                  <w:r w:rsidRPr="00601063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 xml:space="preserve"> Corporate and Quality Council</w:t>
                                  </w:r>
                                </w:p>
                                <w:p w14:paraId="06473415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</w:p>
                                <w:p w14:paraId="74A5C87E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u w:val="single"/>
                                      <w:lang w:val="en-MY" w:eastAsia="en-MY"/>
                                    </w:rPr>
                                    <w:t>2019</w:t>
                                  </w:r>
                                </w:p>
                                <w:p w14:paraId="170972D3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>PEERS Academic Exco</w:t>
                                  </w:r>
                                </w:p>
                                <w:p w14:paraId="6086D59A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>Acting President of English Club</w:t>
                                  </w:r>
                                </w:p>
                                <w:p w14:paraId="2FBD63B1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 xml:space="preserve">Head of English Language Activities, </w:t>
                                  </w:r>
                                  <w:proofErr w:type="spellStart"/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>Kolej</w:t>
                                  </w:r>
                                  <w:proofErr w:type="spellEnd"/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 xml:space="preserve"> GENIUS </w:t>
                                  </w:r>
                                  <w:proofErr w:type="spellStart"/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>Insan</w:t>
                                  </w:r>
                                  <w:proofErr w:type="spellEnd"/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 xml:space="preserve"> Language Week</w:t>
                                  </w:r>
                                </w:p>
                                <w:p w14:paraId="0FA6429D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</w:p>
                                <w:p w14:paraId="7856352F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u w:val="single"/>
                                      <w:lang w:val="en-MY" w:eastAsia="en-MY"/>
                                    </w:rPr>
                                    <w:t>2018</w:t>
                                  </w:r>
                                </w:p>
                                <w:p w14:paraId="1E43361A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>PEERS Member</w:t>
                                  </w:r>
                                </w:p>
                                <w:p w14:paraId="137F37D3" w14:textId="77777777" w:rsidR="00601063" w:rsidRPr="00601063" w:rsidRDefault="00601063" w:rsidP="00601063">
                                  <w:pPr>
                                    <w:ind w:right="0"/>
                                    <w:rPr>
                                      <w:rFonts w:asciiTheme="minorBidi" w:eastAsia="Times New Roman" w:hAnsiTheme="minorBidi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</w:pPr>
                                  <w:r w:rsidRPr="00601063">
                                    <w:rPr>
                                      <w:rFonts w:asciiTheme="minorBidi" w:eastAsia="Times New Roman" w:hAnsiTheme="minorBidi"/>
                                      <w:color w:val="000000"/>
                                      <w:sz w:val="20"/>
                                      <w:szCs w:val="20"/>
                                      <w:lang w:val="en-MY" w:eastAsia="en-MY"/>
                                    </w:rPr>
                                    <w:t>Committee Member of English Club</w:t>
                                  </w:r>
                                </w:p>
                                <w:p w14:paraId="41293E48" w14:textId="2CA590C2" w:rsidR="00304EF7" w:rsidRPr="00601063" w:rsidRDefault="00304EF7" w:rsidP="00601063">
                                  <w:pPr>
                                    <w:rPr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0D1D4" id="Rectangle 13" o:spid="_x0000_s1028" style="position:absolute;margin-left:-10.9pt;margin-top:60.8pt;width:568.35pt;height:1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" fillcolor="#99cb38 [3204]" strokecolor="#4c661a [1604]" strokeweight="1pt">
                      <v:textbox>
                        <w:txbxContent>
                          <w:p w14:paraId="445F4782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u w:val="single"/>
                                <w:lang w:val="en-MY" w:eastAsia="en-MY"/>
                              </w:rPr>
                              <w:t>2020</w:t>
                            </w:r>
                          </w:p>
                          <w:p w14:paraId="16470E63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PEERS Academic Exco</w:t>
                            </w:r>
                          </w:p>
                          <w:p w14:paraId="3EFF9C5E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Vice President of English Club</w:t>
                            </w:r>
                          </w:p>
                          <w:p w14:paraId="6F1EA906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hAnsiTheme="minorBidi"/>
                                <w:color w:val="000000" w:themeColor="text1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 w:rsidRPr="00601063">
                              <w:rPr>
                                <w:rFonts w:asciiTheme="minorBidi" w:hAnsiTheme="minorBidi"/>
                                <w:color w:val="000000" w:themeColor="text1"/>
                                <w:sz w:val="20"/>
                                <w:szCs w:val="20"/>
                                <w:lang w:val="en-MY" w:eastAsia="en-MY"/>
                              </w:rPr>
                              <w:t xml:space="preserve">Member, </w:t>
                            </w:r>
                            <w:proofErr w:type="spellStart"/>
                            <w:r w:rsidRPr="00601063">
                              <w:rPr>
                                <w:rFonts w:asciiTheme="minorBidi" w:hAnsiTheme="minorBidi"/>
                                <w:color w:val="000000" w:themeColor="text1"/>
                                <w:sz w:val="20"/>
                                <w:szCs w:val="20"/>
                                <w:lang w:val="en-MY" w:eastAsia="en-MY"/>
                              </w:rPr>
                              <w:t>Kolej</w:t>
                            </w:r>
                            <w:proofErr w:type="spellEnd"/>
                            <w:r w:rsidRPr="00601063">
                              <w:rPr>
                                <w:rFonts w:asciiTheme="minorBidi" w:hAnsiTheme="minorBidi"/>
                                <w:color w:val="000000" w:themeColor="text1"/>
                                <w:sz w:val="20"/>
                                <w:szCs w:val="20"/>
                                <w:lang w:val="en-MY" w:eastAsia="en-MY"/>
                              </w:rPr>
                              <w:t xml:space="preserve"> GENIUS </w:t>
                            </w:r>
                            <w:proofErr w:type="spellStart"/>
                            <w:r w:rsidRPr="00601063">
                              <w:rPr>
                                <w:rFonts w:asciiTheme="minorBidi" w:hAnsiTheme="minorBidi"/>
                                <w:color w:val="000000" w:themeColor="text1"/>
                                <w:sz w:val="20"/>
                                <w:szCs w:val="20"/>
                                <w:lang w:val="en-MY" w:eastAsia="en-MY"/>
                              </w:rPr>
                              <w:t>Insan</w:t>
                            </w:r>
                            <w:proofErr w:type="spellEnd"/>
                            <w:r w:rsidRPr="00601063">
                              <w:rPr>
                                <w:rFonts w:asciiTheme="minorBidi" w:hAnsiTheme="minorBidi"/>
                                <w:color w:val="000000" w:themeColor="text1"/>
                                <w:sz w:val="20"/>
                                <w:szCs w:val="20"/>
                                <w:lang w:val="en-MY" w:eastAsia="en-MY"/>
                              </w:rPr>
                              <w:t xml:space="preserve"> Corporate and Quality Council</w:t>
                            </w:r>
                          </w:p>
                          <w:p w14:paraId="06473415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</w:p>
                          <w:p w14:paraId="74A5C87E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u w:val="single"/>
                                <w:lang w:val="en-MY" w:eastAsia="en-MY"/>
                              </w:rPr>
                              <w:t>2019</w:t>
                            </w:r>
                          </w:p>
                          <w:p w14:paraId="170972D3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PEERS Academic Exco</w:t>
                            </w:r>
                          </w:p>
                          <w:p w14:paraId="6086D59A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Acting President of English Club</w:t>
                            </w:r>
                          </w:p>
                          <w:p w14:paraId="2FBD63B1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Head of English Language Activities, </w:t>
                            </w:r>
                            <w:proofErr w:type="spellStart"/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Kolej</w:t>
                            </w:r>
                            <w:proofErr w:type="spellEnd"/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GENIUS </w:t>
                            </w:r>
                            <w:proofErr w:type="spellStart"/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Insan</w:t>
                            </w:r>
                            <w:proofErr w:type="spellEnd"/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 xml:space="preserve"> Language Week</w:t>
                            </w:r>
                          </w:p>
                          <w:p w14:paraId="0FA6429D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</w:p>
                          <w:p w14:paraId="7856352F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u w:val="single"/>
                                <w:lang w:val="en-MY" w:eastAsia="en-MY"/>
                              </w:rPr>
                              <w:t>2018</w:t>
                            </w:r>
                          </w:p>
                          <w:p w14:paraId="1E43361A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PEERS Member</w:t>
                            </w:r>
                          </w:p>
                          <w:p w14:paraId="137F37D3" w14:textId="77777777" w:rsidR="00601063" w:rsidRPr="00601063" w:rsidRDefault="00601063" w:rsidP="00601063">
                            <w:pPr>
                              <w:ind w:right="0"/>
                              <w:rPr>
                                <w:rFonts w:asciiTheme="minorBidi" w:eastAsia="Times New Roman" w:hAnsiTheme="minorBidi"/>
                                <w:sz w:val="20"/>
                                <w:szCs w:val="20"/>
                                <w:lang w:val="en-MY" w:eastAsia="en-MY"/>
                              </w:rPr>
                            </w:pPr>
                            <w:r w:rsidRPr="00601063">
                              <w:rPr>
                                <w:rFonts w:asciiTheme="minorBidi" w:eastAsia="Times New Roman" w:hAnsiTheme="minorBidi"/>
                                <w:color w:val="000000"/>
                                <w:sz w:val="20"/>
                                <w:szCs w:val="20"/>
                                <w:lang w:val="en-MY" w:eastAsia="en-MY"/>
                              </w:rPr>
                              <w:t>Committee Member of English Club</w:t>
                            </w:r>
                          </w:p>
                          <w:p w14:paraId="41293E48" w14:textId="2CA590C2" w:rsidR="00304EF7" w:rsidRPr="00601063" w:rsidRDefault="00304EF7" w:rsidP="00601063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04E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5F1174" wp14:editId="4B7EF353">
                      <wp:simplePos x="0" y="0"/>
                      <wp:positionH relativeFrom="column">
                        <wp:posOffset>-152400</wp:posOffset>
                      </wp:positionH>
                      <wp:positionV relativeFrom="paragraph">
                        <wp:posOffset>13970</wp:posOffset>
                      </wp:positionV>
                      <wp:extent cx="2105660" cy="622935"/>
                      <wp:effectExtent l="0" t="0" r="27940" b="24765"/>
                      <wp:wrapNone/>
                      <wp:docPr id="9" name="Rectangle: Diagonal Corners Snippe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5660" cy="622935"/>
                              </a:xfrm>
                              <a:prstGeom prst="snip2Diag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FBF658" w14:textId="6D7701CE" w:rsidR="00304EF7" w:rsidRPr="00304EF7" w:rsidRDefault="00304EF7" w:rsidP="00304EF7">
                                  <w:pPr>
                                    <w:jc w:val="center"/>
                                    <w:rPr>
                                      <w:rFonts w:ascii="Calibri Light" w:hAnsi="Calibri Light" w:cs="Calibri Light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sz w:val="48"/>
                                      <w:szCs w:val="48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F1174" id="Rectangle: Diagonal Corners Snipped 9" o:spid="_x0000_s1029" style="position:absolute;margin-left:-12pt;margin-top:1.1pt;width:165.8pt;height: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5660,622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" adj="-11796480,,5400" path="m,l2001835,r103825,103825l2105660,622935r,l103825,622935,,519110,,xe" fillcolor="#63a537 [3205]" strokecolor="white [3201]" strokeweight="1.5pt">
                      <v:stroke joinstyle="miter"/>
                      <v:formulas/>
                      <v:path arrowok="t" o:connecttype="custom" o:connectlocs="0,0;2001835,0;2105660,103825;2105660,622935;2105660,622935;103825,622935;0,519110;0,0" o:connectangles="0,0,0,0,0,0,0,0" textboxrect="0,0,2105660,622935"/>
                      <v:textbox>
                        <w:txbxContent>
                          <w:p w14:paraId="03FBF658" w14:textId="6D7701CE" w:rsidR="00304EF7" w:rsidRPr="00304EF7" w:rsidRDefault="00304EF7" w:rsidP="00304EF7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48"/>
                                <w:szCs w:val="48"/>
                              </w:rPr>
                              <w:t>LEADERSHIP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4" w:type="dxa"/>
            <w:shd w:val="clear" w:color="auto" w:fill="31521B" w:themeFill="accent2" w:themeFillShade="80"/>
          </w:tcPr>
          <w:p w14:paraId="031703B6" w14:textId="5D5269AC"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24F60342" w14:textId="79DEA451" w:rsidR="006D409C" w:rsidRDefault="009052AB" w:rsidP="00776643">
            <w:pPr>
              <w:pStyle w:val="Heading1"/>
              <w:rPr>
                <w:b/>
              </w:rPr>
            </w:pPr>
            <w:r>
              <w:t>SKIlls and expertise</w:t>
            </w:r>
          </w:p>
        </w:tc>
      </w:tr>
      <w:tr w:rsidR="006D409C" w14:paraId="6FD87490" w14:textId="77777777" w:rsidTr="00304EF7">
        <w:trPr>
          <w:trHeight w:val="5688"/>
        </w:trPr>
        <w:tc>
          <w:tcPr>
            <w:tcW w:w="4421" w:type="dxa"/>
            <w:vMerge/>
            <w:vAlign w:val="bottom"/>
          </w:tcPr>
          <w:p w14:paraId="31BA42AF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519D02C6" w14:textId="63D53589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9918D6" wp14:editId="4536F289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CC0269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9918D6" id="_x0000_s1030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CfcQ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ACC0269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64E2B92F" w14:textId="77777777" w:rsidR="006D409C" w:rsidRDefault="009052AB" w:rsidP="009052AB">
            <w:pPr>
              <w:rPr>
                <w:b/>
              </w:rPr>
            </w:pPr>
            <w:r>
              <w:rPr>
                <w:b/>
              </w:rPr>
              <w:t>Scale Description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89"/>
              <w:gridCol w:w="3189"/>
            </w:tblGrid>
            <w:tr w:rsidR="009052AB" w14:paraId="69D0F692" w14:textId="77777777" w:rsidTr="009052AB">
              <w:tc>
                <w:tcPr>
                  <w:tcW w:w="3189" w:type="dxa"/>
                </w:tcPr>
                <w:p w14:paraId="176CE514" w14:textId="1C22EF7F" w:rsidR="009052AB" w:rsidRDefault="009052AB" w:rsidP="009052A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Level (Out of 5)</w:t>
                  </w:r>
                </w:p>
              </w:tc>
              <w:tc>
                <w:tcPr>
                  <w:tcW w:w="3189" w:type="dxa"/>
                </w:tcPr>
                <w:p w14:paraId="479CEA2F" w14:textId="307C837B" w:rsidR="009052AB" w:rsidRDefault="009052AB" w:rsidP="009052A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Description</w:t>
                  </w:r>
                </w:p>
              </w:tc>
            </w:tr>
            <w:tr w:rsidR="009052AB" w14:paraId="17D4088D" w14:textId="77777777" w:rsidTr="009052AB">
              <w:tc>
                <w:tcPr>
                  <w:tcW w:w="3189" w:type="dxa"/>
                </w:tcPr>
                <w:p w14:paraId="109035A7" w14:textId="33CCC214" w:rsidR="009052AB" w:rsidRDefault="009052AB" w:rsidP="009052A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3189" w:type="dxa"/>
                </w:tcPr>
                <w:p w14:paraId="07670FC1" w14:textId="6B347CD2" w:rsidR="009052AB" w:rsidRPr="00853600" w:rsidRDefault="00853600" w:rsidP="0085360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Beginner</w:t>
                  </w:r>
                </w:p>
              </w:tc>
            </w:tr>
            <w:tr w:rsidR="009052AB" w14:paraId="285A9561" w14:textId="77777777" w:rsidTr="009052AB">
              <w:tc>
                <w:tcPr>
                  <w:tcW w:w="3189" w:type="dxa"/>
                </w:tcPr>
                <w:p w14:paraId="3C58CDDC" w14:textId="513E3C2D" w:rsidR="009052AB" w:rsidRDefault="009052AB" w:rsidP="009052A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3189" w:type="dxa"/>
                </w:tcPr>
                <w:p w14:paraId="35DE3316" w14:textId="6D917504" w:rsidR="009052AB" w:rsidRPr="00853600" w:rsidRDefault="00853600" w:rsidP="0085360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Amateur</w:t>
                  </w:r>
                </w:p>
              </w:tc>
            </w:tr>
            <w:tr w:rsidR="009052AB" w14:paraId="5E39F44B" w14:textId="77777777" w:rsidTr="009052AB">
              <w:tc>
                <w:tcPr>
                  <w:tcW w:w="3189" w:type="dxa"/>
                </w:tcPr>
                <w:p w14:paraId="36218188" w14:textId="5B976C0E" w:rsidR="009052AB" w:rsidRDefault="009052AB" w:rsidP="009052A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  <w:tc>
                <w:tcPr>
                  <w:tcW w:w="3189" w:type="dxa"/>
                </w:tcPr>
                <w:p w14:paraId="3E730956" w14:textId="582254FF" w:rsidR="009052AB" w:rsidRPr="00853600" w:rsidRDefault="00853600" w:rsidP="0085360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Intermediate</w:t>
                  </w:r>
                </w:p>
              </w:tc>
            </w:tr>
            <w:tr w:rsidR="009052AB" w14:paraId="536508C6" w14:textId="77777777" w:rsidTr="009052AB">
              <w:tc>
                <w:tcPr>
                  <w:tcW w:w="3189" w:type="dxa"/>
                </w:tcPr>
                <w:p w14:paraId="705DC918" w14:textId="144495D5" w:rsidR="009052AB" w:rsidRDefault="009052AB" w:rsidP="009052A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3189" w:type="dxa"/>
                </w:tcPr>
                <w:p w14:paraId="58F8947B" w14:textId="59793EB1" w:rsidR="00B2774D" w:rsidRPr="00853600" w:rsidRDefault="00853600" w:rsidP="0085360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Advanced</w:t>
                  </w:r>
                </w:p>
              </w:tc>
            </w:tr>
            <w:tr w:rsidR="009052AB" w14:paraId="5E798014" w14:textId="77777777" w:rsidTr="009052AB">
              <w:tc>
                <w:tcPr>
                  <w:tcW w:w="3189" w:type="dxa"/>
                </w:tcPr>
                <w:p w14:paraId="660E88D1" w14:textId="2634BFB5" w:rsidR="009052AB" w:rsidRDefault="009052AB" w:rsidP="009052AB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3189" w:type="dxa"/>
                </w:tcPr>
                <w:p w14:paraId="56A3A18D" w14:textId="5C3133CE" w:rsidR="00B2774D" w:rsidRPr="00853600" w:rsidRDefault="00853600" w:rsidP="0085360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Expert</w:t>
                  </w:r>
                </w:p>
              </w:tc>
            </w:tr>
          </w:tbl>
          <w:p w14:paraId="355AB027" w14:textId="77777777" w:rsidR="009052AB" w:rsidRDefault="009052AB" w:rsidP="009052AB">
            <w:pPr>
              <w:rPr>
                <w:bCs/>
              </w:rPr>
            </w:pPr>
          </w:p>
          <w:p w14:paraId="61702333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English: Fluent (5/5)</w:t>
            </w:r>
          </w:p>
          <w:p w14:paraId="26034182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Malay: Fluent (5/5)</w:t>
            </w:r>
          </w:p>
          <w:p w14:paraId="65F4D3DE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Arabic: Novice (2/5)</w:t>
            </w:r>
          </w:p>
          <w:p w14:paraId="7C70DBF6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French: Novice (2/5)</w:t>
            </w:r>
          </w:p>
          <w:p w14:paraId="10B3774A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 </w:t>
            </w:r>
          </w:p>
          <w:p w14:paraId="4FF3FC5E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Software and Information Technology:</w:t>
            </w:r>
          </w:p>
          <w:p w14:paraId="5E257B9C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Office 365:</w:t>
            </w:r>
          </w:p>
          <w:p w14:paraId="5F040B3A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proofErr w:type="spellStart"/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Powerpoint</w:t>
            </w:r>
            <w:proofErr w:type="spellEnd"/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: Advanced (4/5)</w:t>
            </w:r>
          </w:p>
          <w:p w14:paraId="392F9E11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Word: Advanced (4/5)</w:t>
            </w:r>
          </w:p>
          <w:p w14:paraId="72CFBE86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Excel: Novice (2/5)</w:t>
            </w:r>
          </w:p>
          <w:p w14:paraId="26CD1E68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</w:p>
          <w:p w14:paraId="26143BD9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Coding Languages:</w:t>
            </w:r>
          </w:p>
          <w:p w14:paraId="7148B2EB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Python: Beginner (1/5)</w:t>
            </w:r>
          </w:p>
          <w:p w14:paraId="0D04DF54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Lego MINDSTORMS EV3: Advanced (4/5)</w:t>
            </w:r>
          </w:p>
          <w:p w14:paraId="0EF85A08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DaVinci Resolve: Beginner (1/5)</w:t>
            </w:r>
          </w:p>
          <w:p w14:paraId="68A2A771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</w:p>
          <w:p w14:paraId="42FE7F47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Miscellaneous</w:t>
            </w:r>
          </w:p>
          <w:p w14:paraId="3865AFD8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Piano: Novice (2/5)</w:t>
            </w:r>
          </w:p>
          <w:p w14:paraId="3017BE46" w14:textId="77777777" w:rsidR="00B2774D" w:rsidRPr="00B2774D" w:rsidRDefault="00B2774D" w:rsidP="00B2774D">
            <w:pPr>
              <w:ind w:right="0"/>
              <w:rPr>
                <w:rFonts w:ascii="Times New Roman" w:eastAsia="Times New Roman" w:hAnsi="Times New Roman" w:cs="Times New Roman"/>
                <w:sz w:val="24"/>
                <w:lang w:val="en-MY" w:eastAsia="en-MY"/>
              </w:rPr>
            </w:pPr>
            <w:r w:rsidRPr="00B2774D">
              <w:rPr>
                <w:rFonts w:ascii="Arial" w:eastAsia="Times New Roman" w:hAnsi="Arial" w:cs="Arial"/>
                <w:color w:val="000000"/>
                <w:szCs w:val="22"/>
                <w:lang w:val="en-MY" w:eastAsia="en-MY"/>
              </w:rPr>
              <w:t>Chess: Intermediate (3/5)</w:t>
            </w:r>
          </w:p>
          <w:p w14:paraId="10F05ACF" w14:textId="29A4E10E" w:rsidR="00B2774D" w:rsidRPr="00B2774D" w:rsidRDefault="00B2774D" w:rsidP="009052AB">
            <w:pPr>
              <w:rPr>
                <w:bCs/>
                <w:lang w:val="en-MY"/>
              </w:rPr>
            </w:pPr>
          </w:p>
        </w:tc>
      </w:tr>
    </w:tbl>
    <w:p w14:paraId="7A6BF9A6" w14:textId="4A03CF35" w:rsidR="00304EF7" w:rsidRDefault="0060106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F4118" wp14:editId="2F42D71A">
                <wp:simplePos x="0" y="0"/>
                <wp:positionH relativeFrom="margin">
                  <wp:align>left</wp:align>
                </wp:positionH>
                <wp:positionV relativeFrom="paragraph">
                  <wp:posOffset>50380</wp:posOffset>
                </wp:positionV>
                <wp:extent cx="7218045" cy="4891177"/>
                <wp:effectExtent l="0" t="0" r="2095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045" cy="4891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72837" w14:textId="77777777" w:rsidR="00601063" w:rsidRPr="00D57589" w:rsidRDefault="00601063" w:rsidP="00601063">
                            <w:pPr>
                              <w:pStyle w:val="Heading3"/>
                              <w:spacing w:before="320" w:after="80"/>
                              <w:rPr>
                                <w:sz w:val="24"/>
                              </w:rPr>
                            </w:pPr>
                            <w:r w:rsidRPr="00D57589">
                              <w:rPr>
                                <w:rFonts w:ascii="Arial" w:hAnsi="Arial" w:cs="Arial"/>
                                <w:b/>
                                <w:bCs/>
                                <w:color w:val="434343"/>
                                <w:sz w:val="24"/>
                              </w:rPr>
                              <w:t>International</w:t>
                            </w:r>
                          </w:p>
                          <w:p w14:paraId="551E9D32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Finalist, Young Inventors Challenge 2019, Malaysian Global Innovation and Creativity Centre, 21 September 2019</w:t>
                            </w:r>
                          </w:p>
                          <w:p w14:paraId="1281717E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Participant, Introduction to Philosophy from University of Edinburgh (via Coursera), Online MOOC, 4 July 2020</w:t>
                            </w:r>
                          </w:p>
                          <w:p w14:paraId="0AEB9896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Presenter,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-GSN Jamboree by USIM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Alamiyyah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14:paraId="0B49739C" w14:textId="4AA1B07D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Participant, AFS Global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Ideathon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4-6 September 2020</w:t>
                            </w:r>
                          </w:p>
                          <w:p w14:paraId="37FC8ACB" w14:textId="19E41E7A" w:rsidR="00074987" w:rsidRDefault="00074987" w:rsidP="00601063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Gold Medal, </w:t>
                            </w:r>
                          </w:p>
                          <w:p w14:paraId="1BE4D53B" w14:textId="77777777" w:rsidR="00601063" w:rsidRPr="00D57589" w:rsidRDefault="00601063" w:rsidP="00601063">
                            <w:pPr>
                              <w:pStyle w:val="Heading3"/>
                              <w:spacing w:before="320" w:after="80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</w:rPr>
                            </w:pPr>
                            <w:r w:rsidRPr="00D57589">
                              <w:rPr>
                                <w:rFonts w:ascii="Arial" w:hAnsi="Arial" w:cs="Arial"/>
                                <w:b/>
                                <w:bCs/>
                                <w:color w:val="434343"/>
                                <w:sz w:val="24"/>
                              </w:rPr>
                              <w:t>National</w:t>
                            </w:r>
                          </w:p>
                          <w:p w14:paraId="34D4FCB2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Gold Medal (Cadet Category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) 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Beaver Computational Thinking Competition Malaysia 2019,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16-17 April 2019</w:t>
                            </w:r>
                          </w:p>
                          <w:p w14:paraId="69EEFE58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Top 10, Malaya National Public Speaking Competition 2020,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Malaya, 16 February 2020</w:t>
                            </w:r>
                          </w:p>
                          <w:p w14:paraId="10A07354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Silver Medal, Kangaroo Math Competition 2019,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21 March 2019</w:t>
                            </w:r>
                          </w:p>
                          <w:p w14:paraId="76750C91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Honorable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Mention,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Olimpiad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Matematik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Kebangsaan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2019,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20 July 2019</w:t>
                            </w:r>
                          </w:p>
                          <w:p w14:paraId="03701994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Finalist, AVIATAR Hackathon Challenge 2019, University of Nottingham Malaysia, 1-3 March 2019, (University Level)</w:t>
                            </w:r>
                          </w:p>
                          <w:p w14:paraId="7E9202D3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3rd place (GENIUS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category), USIM Open Chess Championship 2019,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Fakulti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Sains dan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USIM, 13 October 2019</w:t>
                            </w:r>
                          </w:p>
                          <w:p w14:paraId="42836478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Novice Semi-Finalist, Malaya Interschool Debate (AP),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Malaya, 29 February - 1 March 2020</w:t>
                            </w:r>
                          </w:p>
                          <w:p w14:paraId="45B22756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Participant, MYCLO 2018,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19 October 2018</w:t>
                            </w:r>
                          </w:p>
                          <w:p w14:paraId="5E9BDC9E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Participant,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Olimpiad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Matematik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Kebangsaan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2018,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28 July 2018</w:t>
                            </w:r>
                          </w:p>
                          <w:p w14:paraId="1C6B7317" w14:textId="34B01773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2nd Place, Choral Speaking Competition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KipMall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Bangi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KipMall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Bangi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25 August 2019</w:t>
                            </w:r>
                          </w:p>
                          <w:p w14:paraId="612AFD17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Participant,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Muamalat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Interactive Game Competition 2019, Dewan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Tuanku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Canselor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USIM, 18 October 2019</w:t>
                            </w:r>
                          </w:p>
                          <w:p w14:paraId="493C3CFD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Bronze Medal, National Robotics and Coding Competition 2020,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29 September 2020</w:t>
                            </w:r>
                          </w:p>
                          <w:p w14:paraId="26FC8363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Top 10 Speaker/Quarterfinalist,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Kejohanan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Debat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Naib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Canselor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2019 (USIM),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Fakulti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Pendidikan Quran dan Sunnah, 8-10 March 2019</w:t>
                            </w:r>
                          </w:p>
                          <w:p w14:paraId="40493FC3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Quarterfinalist,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Kejohanan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Debat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Naib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Canselor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2020 (USIM),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Fakulti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Kepimpinan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Pengurusan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13-15 March 2020</w:t>
                            </w:r>
                          </w:p>
                          <w:p w14:paraId="63738B0C" w14:textId="77777777" w:rsidR="0006663A" w:rsidRDefault="00601063" w:rsidP="0006663A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Finalist,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Pertandingan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Esei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Nanoteknologi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Kebangsaan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MoSTI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2020</w:t>
                            </w:r>
                          </w:p>
                          <w:p w14:paraId="34F1A0BC" w14:textId="77777777" w:rsidR="0006663A" w:rsidRDefault="0006663A" w:rsidP="0006663A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4B11A91" w14:textId="62AA28F1" w:rsidR="00601063" w:rsidRPr="0006663A" w:rsidRDefault="00601063" w:rsidP="0006663A">
                            <w:pPr>
                              <w:pStyle w:val="NormalWeb"/>
                              <w:numPr>
                                <w:ilvl w:val="0"/>
                                <w:numId w:val="1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6663A">
                              <w:rPr>
                                <w:rFonts w:ascii="Arial" w:hAnsi="Arial" w:cs="Arial"/>
                                <w:b/>
                                <w:bCs/>
                                <w:color w:val="434343"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  <w:p w14:paraId="3954EA31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Participant (Lower Secondary Open Category), National Robotics Competition 2019 (Negeri Sembilan), 2019</w:t>
                            </w:r>
                          </w:p>
                          <w:p w14:paraId="09A93884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Participant (Open Category), Online NRC 2020 (Negeri Sembilan), 30 October 2020</w:t>
                            </w:r>
                          </w:p>
                          <w:p w14:paraId="3BE9C3D8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Gold Medal (Top 10), National Robotics and Coding Competition 2020, 6 September 2020</w:t>
                            </w:r>
                          </w:p>
                          <w:p w14:paraId="120B0F89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Participant, Malaysian Brain Bee Challenge,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Putra Malaysia, 2020</w:t>
                            </w:r>
                          </w:p>
                          <w:p w14:paraId="4D5FBAFC" w14:textId="77777777" w:rsidR="00601063" w:rsidRDefault="00601063" w:rsidP="0060106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C952292" w14:textId="77777777" w:rsidR="00601063" w:rsidRDefault="00601063" w:rsidP="00601063">
                            <w:pPr>
                              <w:pStyle w:val="Heading3"/>
                              <w:spacing w:before="320" w:after="8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34343"/>
                                <w:sz w:val="28"/>
                                <w:szCs w:val="28"/>
                              </w:rPr>
                              <w:t>District</w:t>
                            </w:r>
                          </w:p>
                          <w:p w14:paraId="305C30C1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Champion, Choral Speaking Competition Seremban 1 District, SMK St. Paul, 2019</w:t>
                            </w:r>
                          </w:p>
                          <w:p w14:paraId="5BC71D60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Third Place,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Pertandingan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Bahasa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Melayu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Parlimen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Menengah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Daerah Seremban 1, 2019</w:t>
                            </w:r>
                          </w:p>
                          <w:p w14:paraId="00BECDBC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Participant,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Pertandingan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Catur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Daerah Seremban 1, 2019</w:t>
                            </w:r>
                          </w:p>
                          <w:p w14:paraId="32E76151" w14:textId="77777777" w:rsidR="00601063" w:rsidRDefault="00601063" w:rsidP="00601063">
                            <w:pPr>
                              <w:pStyle w:val="Heading3"/>
                              <w:spacing w:before="320" w:after="80"/>
                              <w:rPr>
                                <w:rFonts w:ascii="Times New Roman" w:hAnsi="Times New Roman" w:cs="Times New Roman"/>
                                <w:color w:val="auto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34343"/>
                                <w:sz w:val="28"/>
                                <w:szCs w:val="28"/>
                              </w:rPr>
                              <w:t>School</w:t>
                            </w:r>
                          </w:p>
                          <w:p w14:paraId="718D26DB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Johan,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Pertandingan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Debat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Piala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Pengarah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(Bahasa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Inggeris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2019</w:t>
                            </w:r>
                          </w:p>
                          <w:p w14:paraId="4F18A15F" w14:textId="77777777" w:rsidR="00601063" w:rsidRDefault="00601063" w:rsidP="00601063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Director’s </w:t>
                            </w:r>
                          </w:p>
                          <w:p w14:paraId="73627F0F" w14:textId="77777777" w:rsidR="00601063" w:rsidRPr="00601063" w:rsidRDefault="00601063" w:rsidP="00601063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F4118" id="Rectangle 16" o:spid="_x0000_s1031" style="position:absolute;margin-left:0;margin-top:3.95pt;width:568.35pt;height:385.1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" fillcolor="#99cb38 [3204]" strokecolor="#4c661a [1604]" strokeweight="1pt">
                <v:textbox>
                  <w:txbxContent>
                    <w:p w14:paraId="4D872837" w14:textId="77777777" w:rsidR="00601063" w:rsidRPr="00D57589" w:rsidRDefault="00601063" w:rsidP="00601063">
                      <w:pPr>
                        <w:pStyle w:val="Heading3"/>
                        <w:spacing w:before="320" w:after="80"/>
                        <w:rPr>
                          <w:sz w:val="24"/>
                        </w:rPr>
                      </w:pPr>
                      <w:r w:rsidRPr="00D57589">
                        <w:rPr>
                          <w:rFonts w:ascii="Arial" w:hAnsi="Arial" w:cs="Arial"/>
                          <w:b/>
                          <w:bCs/>
                          <w:color w:val="434343"/>
                          <w:sz w:val="24"/>
                        </w:rPr>
                        <w:t>International</w:t>
                      </w:r>
                    </w:p>
                    <w:p w14:paraId="551E9D32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Finalist, Young Inventors Challenge 2019, Malaysian Global Innovation and Creativity Centre, 21 September 2019</w:t>
                      </w:r>
                    </w:p>
                    <w:p w14:paraId="1281717E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Participant, Introduction to Philosophy from University of Edinburgh (via Coursera), Online MOOC, 4 July 2020</w:t>
                      </w:r>
                    </w:p>
                    <w:p w14:paraId="0AEB9896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Presenter,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-GSN Jamboree by USIM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Alamiyyah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2018</w:t>
                      </w:r>
                    </w:p>
                    <w:p w14:paraId="0B49739C" w14:textId="4AA1B07D" w:rsidR="00601063" w:rsidRDefault="00601063" w:rsidP="00601063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Participant, AFS Global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Ideathon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4-6 September 2020</w:t>
                      </w:r>
                    </w:p>
                    <w:p w14:paraId="37FC8ACB" w14:textId="19E41E7A" w:rsidR="00074987" w:rsidRDefault="00074987" w:rsidP="00601063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Gold Medal, </w:t>
                      </w:r>
                    </w:p>
                    <w:p w14:paraId="1BE4D53B" w14:textId="77777777" w:rsidR="00601063" w:rsidRPr="00D57589" w:rsidRDefault="00601063" w:rsidP="00601063">
                      <w:pPr>
                        <w:pStyle w:val="Heading3"/>
                        <w:spacing w:before="320" w:after="80"/>
                        <w:rPr>
                          <w:rFonts w:ascii="Times New Roman" w:hAnsi="Times New Roman" w:cs="Times New Roman"/>
                          <w:color w:val="auto"/>
                          <w:sz w:val="24"/>
                        </w:rPr>
                      </w:pPr>
                      <w:r w:rsidRPr="00D57589">
                        <w:rPr>
                          <w:rFonts w:ascii="Arial" w:hAnsi="Arial" w:cs="Arial"/>
                          <w:b/>
                          <w:bCs/>
                          <w:color w:val="434343"/>
                          <w:sz w:val="24"/>
                        </w:rPr>
                        <w:t>National</w:t>
                      </w:r>
                    </w:p>
                    <w:p w14:paraId="34D4FCB2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Gold Medal (Cadet Category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) ,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Beaver Computational Thinking Competition Malaysia 2019,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16-17 April 2019</w:t>
                      </w:r>
                    </w:p>
                    <w:p w14:paraId="69EEFE58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Top 10, Malaya National Public Speaking Competition 2020,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Universiti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Malaya, 16 February 2020</w:t>
                      </w:r>
                    </w:p>
                    <w:p w14:paraId="10A07354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Silver Medal, Kangaroo Math Competition 2019,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21 March 2019</w:t>
                      </w:r>
                    </w:p>
                    <w:p w14:paraId="76750C91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Honorable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Mention,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Olimpiad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Matematik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Kebangsaan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2019,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20 July 2019</w:t>
                      </w:r>
                    </w:p>
                    <w:p w14:paraId="03701994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Finalist, AVIATAR Hackathon Challenge 2019, University of Nottingham Malaysia, 1-3 March 2019, (University Level)</w:t>
                      </w:r>
                    </w:p>
                    <w:p w14:paraId="7E9202D3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3rd place (GENIUS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category), USIM Open Chess Championship 2019,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Fakulti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Sains dan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Teknologi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USIM, 13 October 2019</w:t>
                      </w:r>
                    </w:p>
                    <w:p w14:paraId="42836478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Novice Semi-Finalist, Malaya Interschool Debate (AP),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Universiti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Malaya, 29 February - 1 March 2020</w:t>
                      </w:r>
                    </w:p>
                    <w:p w14:paraId="45B22756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Participant, MYCLO 2018,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19 October 2018</w:t>
                      </w:r>
                    </w:p>
                    <w:p w14:paraId="5E9BDC9E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Participant,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Olimpiad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Matematik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Kebangsaan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2018,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28 July 2018</w:t>
                      </w:r>
                    </w:p>
                    <w:p w14:paraId="1C6B7317" w14:textId="34B01773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2nd Place, Choral Speaking Competition 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KipMall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Bangi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KipMall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Bangi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25 August 2019</w:t>
                      </w:r>
                    </w:p>
                    <w:p w14:paraId="612AFD17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Participant,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Muamalat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Interactive Game Competition 2019, Dewan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Tuanku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Canselor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USIM, 18 October 2019</w:t>
                      </w:r>
                    </w:p>
                    <w:p w14:paraId="493C3CFD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Bronze Medal, National Robotics and Coding Competition 2020,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29 September 2020</w:t>
                      </w:r>
                    </w:p>
                    <w:p w14:paraId="26FC8363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Top 10 Speaker/Quarterfinalist,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Kejohanan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Debat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Naib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Canselor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2019 (USIM),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Fakulti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Pendidikan Quran dan Sunnah, 8-10 March 2019</w:t>
                      </w:r>
                    </w:p>
                    <w:p w14:paraId="40493FC3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Quarterfinalist,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Kejohanan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Debat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Naib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Canselor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2020 (USIM),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Fakulti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Kepimpinan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Pengurusan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13-15 March 2020</w:t>
                      </w:r>
                    </w:p>
                    <w:p w14:paraId="63738B0C" w14:textId="77777777" w:rsidR="0006663A" w:rsidRDefault="00601063" w:rsidP="0006663A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Finalist,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Esei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Nanoteknologi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Kebangsaan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MoSTI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2020</w:t>
                      </w:r>
                    </w:p>
                    <w:p w14:paraId="34F1A0BC" w14:textId="77777777" w:rsidR="0006663A" w:rsidRDefault="0006663A" w:rsidP="0006663A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24B11A91" w14:textId="62AA28F1" w:rsidR="00601063" w:rsidRPr="0006663A" w:rsidRDefault="00601063" w:rsidP="0006663A">
                      <w:pPr>
                        <w:pStyle w:val="NormalWeb"/>
                        <w:numPr>
                          <w:ilvl w:val="0"/>
                          <w:numId w:val="1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06663A">
                        <w:rPr>
                          <w:rFonts w:ascii="Arial" w:hAnsi="Arial" w:cs="Arial"/>
                          <w:b/>
                          <w:bCs/>
                          <w:color w:val="434343"/>
                          <w:sz w:val="28"/>
                          <w:szCs w:val="28"/>
                        </w:rPr>
                        <w:t>State</w:t>
                      </w:r>
                    </w:p>
                    <w:p w14:paraId="3954EA31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Participant (Lower Secondary Open Category), National Robotics Competition 2019 (Negeri Sembilan), 2019</w:t>
                      </w:r>
                    </w:p>
                    <w:p w14:paraId="09A93884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Participant (Open Category), Online NRC 2020 (Negeri Sembilan), 30 October 2020</w:t>
                      </w:r>
                    </w:p>
                    <w:p w14:paraId="3BE9C3D8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Gold Medal (Top 10), National Robotics and Coding Competition 2020, 6 September 2020</w:t>
                      </w:r>
                    </w:p>
                    <w:p w14:paraId="120B0F89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Participant, Malaysian Brain Bee Challenge,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Universiti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Putra Malaysia, 2020</w:t>
                      </w:r>
                    </w:p>
                    <w:p w14:paraId="4D5FBAFC" w14:textId="77777777" w:rsidR="00601063" w:rsidRDefault="00601063" w:rsidP="0060106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C952292" w14:textId="77777777" w:rsidR="00601063" w:rsidRDefault="00601063" w:rsidP="00601063">
                      <w:pPr>
                        <w:pStyle w:val="Heading3"/>
                        <w:spacing w:before="320" w:after="8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34343"/>
                          <w:sz w:val="28"/>
                          <w:szCs w:val="28"/>
                        </w:rPr>
                        <w:t>District</w:t>
                      </w:r>
                    </w:p>
                    <w:p w14:paraId="305C30C1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Champion, Choral Speaking Competition Seremban 1 District, SMK St. Paul, 2019</w:t>
                      </w:r>
                    </w:p>
                    <w:p w14:paraId="5BC71D60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Third Place,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Bahasa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Bahasa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Melayu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Ala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Parlimen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Menengah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Daerah Seremban 1, 2019</w:t>
                      </w:r>
                    </w:p>
                    <w:p w14:paraId="00BECDBC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Participant,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Catur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Daerah Seremban 1, 2019</w:t>
                      </w:r>
                    </w:p>
                    <w:p w14:paraId="32E76151" w14:textId="77777777" w:rsidR="00601063" w:rsidRDefault="00601063" w:rsidP="00601063">
                      <w:pPr>
                        <w:pStyle w:val="Heading3"/>
                        <w:spacing w:before="320" w:after="80"/>
                        <w:rPr>
                          <w:rFonts w:ascii="Times New Roman" w:hAnsi="Times New Roman" w:cs="Times New Roman"/>
                          <w:color w:val="auto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34343"/>
                          <w:sz w:val="28"/>
                          <w:szCs w:val="28"/>
                        </w:rPr>
                        <w:t>School</w:t>
                      </w:r>
                    </w:p>
                    <w:p w14:paraId="718D26DB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Johan,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Debat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Piala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Pengarah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(Bahasa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Inggeris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2019</w:t>
                      </w:r>
                    </w:p>
                    <w:p w14:paraId="4F18A15F" w14:textId="77777777" w:rsidR="00601063" w:rsidRDefault="00601063" w:rsidP="00601063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Director’s </w:t>
                      </w:r>
                    </w:p>
                    <w:p w14:paraId="73627F0F" w14:textId="77777777" w:rsidR="00601063" w:rsidRPr="00601063" w:rsidRDefault="00601063" w:rsidP="00601063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4EF7">
        <w:br w:type="page"/>
      </w:r>
    </w:p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14:paraId="6E5CD0D8" w14:textId="77777777" w:rsidTr="00304EF7">
        <w:trPr>
          <w:trHeight w:val="2160"/>
        </w:trPr>
        <w:tc>
          <w:tcPr>
            <w:tcW w:w="4421" w:type="dxa"/>
            <w:tcBorders>
              <w:bottom w:val="nil"/>
            </w:tcBorders>
            <w:vAlign w:val="bottom"/>
          </w:tcPr>
          <w:p w14:paraId="20F6E339" w14:textId="17F36173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3A77C644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E602091" wp14:editId="28CE3F28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E1622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602091" id="_x0000_s1032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78E1622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1FFE0043" w14:textId="7903824E" w:rsidR="006D409C" w:rsidRDefault="006D409C" w:rsidP="00776643">
            <w:pPr>
              <w:rPr>
                <w:b/>
              </w:rPr>
            </w:pPr>
          </w:p>
        </w:tc>
      </w:tr>
    </w:tbl>
    <w:p w14:paraId="79C4EBBF" w14:textId="3A9A540E" w:rsidR="00153B84" w:rsidRDefault="00D57589" w:rsidP="005D47D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97805E" wp14:editId="0E70DE62">
                <wp:simplePos x="0" y="0"/>
                <wp:positionH relativeFrom="column">
                  <wp:posOffset>4946650</wp:posOffset>
                </wp:positionH>
                <wp:positionV relativeFrom="paragraph">
                  <wp:posOffset>5589581</wp:posOffset>
                </wp:positionV>
                <wp:extent cx="2260121" cy="2018019"/>
                <wp:effectExtent l="0" t="0" r="6985" b="19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121" cy="20180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B2EB6" w14:textId="7777777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(DR. RAHAYU BINTI AHMAD)</w:t>
                            </w:r>
                          </w:p>
                          <w:p w14:paraId="6B4BF6FF" w14:textId="7777777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Lecturer / Coordinator of Academic Affairs</w:t>
                            </w:r>
                          </w:p>
                          <w:p w14:paraId="5C4F90A4" w14:textId="6F1A3F46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57589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D57589">
                              <w:rPr>
                                <w:color w:val="000000" w:themeColor="text1"/>
                              </w:rPr>
                              <w:t xml:space="preserve"> GENIUS </w:t>
                            </w:r>
                            <w:proofErr w:type="spellStart"/>
                            <w:r w:rsidRPr="00D57589">
                              <w:rPr>
                                <w:color w:val="000000" w:themeColor="text1"/>
                              </w:rPr>
                              <w:t>Insan</w:t>
                            </w:r>
                            <w:proofErr w:type="spellEnd"/>
                            <w:r w:rsidRPr="00D57589">
                              <w:rPr>
                                <w:color w:val="000000" w:themeColor="text1"/>
                              </w:rPr>
                              <w:t>, USIM</w:t>
                            </w:r>
                          </w:p>
                          <w:p w14:paraId="3137DAAD" w14:textId="7777777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 xml:space="preserve">71800, Bandar </w:t>
                            </w:r>
                            <w:proofErr w:type="spellStart"/>
                            <w:r w:rsidRPr="00D57589">
                              <w:rPr>
                                <w:color w:val="000000" w:themeColor="text1"/>
                              </w:rPr>
                              <w:t>Baru</w:t>
                            </w:r>
                            <w:proofErr w:type="spellEnd"/>
                            <w:r w:rsidRPr="00D57589">
                              <w:rPr>
                                <w:color w:val="000000" w:themeColor="text1"/>
                              </w:rPr>
                              <w:t xml:space="preserve"> Nilai,</w:t>
                            </w:r>
                          </w:p>
                          <w:p w14:paraId="46CCFA7C" w14:textId="7777777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Negeri Sembilan, Malaysia</w:t>
                            </w:r>
                          </w:p>
                          <w:p w14:paraId="40B24681" w14:textId="7777777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Contact details:</w:t>
                            </w:r>
                          </w:p>
                          <w:p w14:paraId="540D7559" w14:textId="77777777" w:rsid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 xml:space="preserve">Phone number: </w:t>
                            </w:r>
                          </w:p>
                          <w:p w14:paraId="1247AC71" w14:textId="1B101BF6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+6012-237-2235</w:t>
                            </w:r>
                          </w:p>
                          <w:p w14:paraId="0998A8BA" w14:textId="62AF1BE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E-mail: rahayu.ahmad@usim.edu.my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7805E" id="Rectangle 25" o:spid="_x0000_s1033" style="position:absolute;margin-left:389.5pt;margin-top:440.1pt;width:177.95pt;height:158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" fillcolor="#99cb38 [3204]" stroked="f" strokeweight="1pt">
                <v:textbox>
                  <w:txbxContent>
                    <w:p w14:paraId="7C4B2EB6" w14:textId="7777777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(DR. RAHAYU BINTI AHMAD)</w:t>
                      </w:r>
                    </w:p>
                    <w:p w14:paraId="6B4BF6FF" w14:textId="7777777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Lecturer / Coordinator of Academic Affairs</w:t>
                      </w:r>
                    </w:p>
                    <w:p w14:paraId="5C4F90A4" w14:textId="6F1A3F46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D57589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D57589">
                        <w:rPr>
                          <w:color w:val="000000" w:themeColor="text1"/>
                        </w:rPr>
                        <w:t xml:space="preserve"> GENIUS </w:t>
                      </w:r>
                      <w:proofErr w:type="spellStart"/>
                      <w:r w:rsidRPr="00D57589">
                        <w:rPr>
                          <w:color w:val="000000" w:themeColor="text1"/>
                        </w:rPr>
                        <w:t>Insan</w:t>
                      </w:r>
                      <w:proofErr w:type="spellEnd"/>
                      <w:r w:rsidRPr="00D57589">
                        <w:rPr>
                          <w:color w:val="000000" w:themeColor="text1"/>
                        </w:rPr>
                        <w:t>, USIM</w:t>
                      </w:r>
                    </w:p>
                    <w:p w14:paraId="3137DAAD" w14:textId="7777777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 xml:space="preserve">71800, Bandar </w:t>
                      </w:r>
                      <w:proofErr w:type="spellStart"/>
                      <w:r w:rsidRPr="00D57589">
                        <w:rPr>
                          <w:color w:val="000000" w:themeColor="text1"/>
                        </w:rPr>
                        <w:t>Baru</w:t>
                      </w:r>
                      <w:proofErr w:type="spellEnd"/>
                      <w:r w:rsidRPr="00D57589">
                        <w:rPr>
                          <w:color w:val="000000" w:themeColor="text1"/>
                        </w:rPr>
                        <w:t xml:space="preserve"> Nilai,</w:t>
                      </w:r>
                    </w:p>
                    <w:p w14:paraId="46CCFA7C" w14:textId="7777777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Negeri Sembilan, Malaysia</w:t>
                      </w:r>
                    </w:p>
                    <w:p w14:paraId="40B24681" w14:textId="7777777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Contact details:</w:t>
                      </w:r>
                    </w:p>
                    <w:p w14:paraId="540D7559" w14:textId="77777777" w:rsid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 xml:space="preserve">Phone number: </w:t>
                      </w:r>
                    </w:p>
                    <w:p w14:paraId="1247AC71" w14:textId="1B101BF6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+6012-237-2235</w:t>
                      </w:r>
                    </w:p>
                    <w:p w14:paraId="0998A8BA" w14:textId="62AF1BE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E-mail: rahayu.ahmad@usim.edu.my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3EAF4" wp14:editId="2E47420D">
                <wp:simplePos x="0" y="0"/>
                <wp:positionH relativeFrom="margin">
                  <wp:align>right</wp:align>
                </wp:positionH>
                <wp:positionV relativeFrom="paragraph">
                  <wp:posOffset>5538147</wp:posOffset>
                </wp:positionV>
                <wp:extent cx="4597879" cy="2122098"/>
                <wp:effectExtent l="0" t="0" r="1270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879" cy="2122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7D79" w14:textId="7777777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(AMIRAH BINTI ZAINUN)</w:t>
                            </w:r>
                          </w:p>
                          <w:p w14:paraId="428F45A0" w14:textId="7777777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Lecturer / Counselor</w:t>
                            </w:r>
                          </w:p>
                          <w:p w14:paraId="739D3A87" w14:textId="588B5C8A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57589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D57589">
                              <w:rPr>
                                <w:color w:val="000000" w:themeColor="text1"/>
                              </w:rPr>
                              <w:t xml:space="preserve"> GENIUS </w:t>
                            </w:r>
                            <w:proofErr w:type="spellStart"/>
                            <w:r w:rsidRPr="00D57589">
                              <w:rPr>
                                <w:color w:val="000000" w:themeColor="text1"/>
                              </w:rPr>
                              <w:t>Insan</w:t>
                            </w:r>
                            <w:proofErr w:type="spellEnd"/>
                            <w:r w:rsidRPr="00D57589">
                              <w:rPr>
                                <w:color w:val="000000" w:themeColor="text1"/>
                              </w:rPr>
                              <w:t>, USIM</w:t>
                            </w:r>
                          </w:p>
                          <w:p w14:paraId="71DB3F3B" w14:textId="7777777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 xml:space="preserve">71800, Bandar </w:t>
                            </w:r>
                            <w:proofErr w:type="spellStart"/>
                            <w:r w:rsidRPr="00D57589">
                              <w:rPr>
                                <w:color w:val="000000" w:themeColor="text1"/>
                              </w:rPr>
                              <w:t>Baru</w:t>
                            </w:r>
                            <w:proofErr w:type="spellEnd"/>
                            <w:r w:rsidRPr="00D57589">
                              <w:rPr>
                                <w:color w:val="000000" w:themeColor="text1"/>
                              </w:rPr>
                              <w:t xml:space="preserve"> Nilai,</w:t>
                            </w:r>
                          </w:p>
                          <w:p w14:paraId="0315B3BF" w14:textId="7777777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Negeri Sembilan, Malaysia</w:t>
                            </w:r>
                          </w:p>
                          <w:p w14:paraId="729D5CDB" w14:textId="7777777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Contact details:</w:t>
                            </w:r>
                          </w:p>
                          <w:p w14:paraId="0F2FFC17" w14:textId="77777777" w:rsid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 xml:space="preserve">Phone number: </w:t>
                            </w:r>
                          </w:p>
                          <w:p w14:paraId="1A003FCA" w14:textId="235BAE07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+6011-1173-1985</w:t>
                            </w:r>
                          </w:p>
                          <w:p w14:paraId="3620E8F2" w14:textId="77777777" w:rsid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 xml:space="preserve">E-mail: </w:t>
                            </w:r>
                          </w:p>
                          <w:p w14:paraId="54C519AD" w14:textId="3EE6C503" w:rsidR="00D57589" w:rsidRPr="00D57589" w:rsidRDefault="00D57589" w:rsidP="00D575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color w:val="000000" w:themeColor="text1"/>
                              </w:rPr>
                              <w:t>amirahzainun@usim.edu.my</w:t>
                            </w:r>
                          </w:p>
                          <w:p w14:paraId="60D1AC9E" w14:textId="77777777" w:rsidR="00D57589" w:rsidRDefault="00D57589" w:rsidP="00D575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3EAF4" id="Rectangle 24" o:spid="_x0000_s1034" style="position:absolute;margin-left:310.85pt;margin-top:436.05pt;width:362.05pt;height:167.1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" fillcolor="#99cb38 [3204]" strokecolor="#4c661a [1604]" strokeweight="1pt">
                <v:textbox>
                  <w:txbxContent>
                    <w:p w14:paraId="12397D79" w14:textId="7777777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(AMIRAH BINTI ZAINUN)</w:t>
                      </w:r>
                    </w:p>
                    <w:p w14:paraId="428F45A0" w14:textId="7777777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Lecturer / Counselor</w:t>
                      </w:r>
                    </w:p>
                    <w:p w14:paraId="739D3A87" w14:textId="588B5C8A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D57589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D57589">
                        <w:rPr>
                          <w:color w:val="000000" w:themeColor="text1"/>
                        </w:rPr>
                        <w:t xml:space="preserve"> GENIUS </w:t>
                      </w:r>
                      <w:proofErr w:type="spellStart"/>
                      <w:r w:rsidRPr="00D57589">
                        <w:rPr>
                          <w:color w:val="000000" w:themeColor="text1"/>
                        </w:rPr>
                        <w:t>Insan</w:t>
                      </w:r>
                      <w:proofErr w:type="spellEnd"/>
                      <w:r w:rsidRPr="00D57589">
                        <w:rPr>
                          <w:color w:val="000000" w:themeColor="text1"/>
                        </w:rPr>
                        <w:t>, USIM</w:t>
                      </w:r>
                    </w:p>
                    <w:p w14:paraId="71DB3F3B" w14:textId="7777777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 xml:space="preserve">71800, Bandar </w:t>
                      </w:r>
                      <w:proofErr w:type="spellStart"/>
                      <w:r w:rsidRPr="00D57589">
                        <w:rPr>
                          <w:color w:val="000000" w:themeColor="text1"/>
                        </w:rPr>
                        <w:t>Baru</w:t>
                      </w:r>
                      <w:proofErr w:type="spellEnd"/>
                      <w:r w:rsidRPr="00D57589">
                        <w:rPr>
                          <w:color w:val="000000" w:themeColor="text1"/>
                        </w:rPr>
                        <w:t xml:space="preserve"> Nilai,</w:t>
                      </w:r>
                    </w:p>
                    <w:p w14:paraId="0315B3BF" w14:textId="7777777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Negeri Sembilan, Malaysia</w:t>
                      </w:r>
                    </w:p>
                    <w:p w14:paraId="729D5CDB" w14:textId="7777777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Contact details:</w:t>
                      </w:r>
                    </w:p>
                    <w:p w14:paraId="0F2FFC17" w14:textId="77777777" w:rsid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 xml:space="preserve">Phone number: </w:t>
                      </w:r>
                    </w:p>
                    <w:p w14:paraId="1A003FCA" w14:textId="235BAE07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+6011-1173-1985</w:t>
                      </w:r>
                    </w:p>
                    <w:p w14:paraId="3620E8F2" w14:textId="77777777" w:rsid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 xml:space="preserve">E-mail: </w:t>
                      </w:r>
                    </w:p>
                    <w:p w14:paraId="54C519AD" w14:textId="3EE6C503" w:rsidR="00D57589" w:rsidRPr="00D57589" w:rsidRDefault="00D57589" w:rsidP="00D57589">
                      <w:pPr>
                        <w:rPr>
                          <w:color w:val="000000" w:themeColor="text1"/>
                        </w:rPr>
                      </w:pPr>
                      <w:r w:rsidRPr="00D57589">
                        <w:rPr>
                          <w:color w:val="000000" w:themeColor="text1"/>
                        </w:rPr>
                        <w:t>amirahzainun@usim.edu.my</w:t>
                      </w:r>
                    </w:p>
                    <w:p w14:paraId="60D1AC9E" w14:textId="77777777" w:rsidR="00D57589" w:rsidRDefault="00D57589" w:rsidP="00D57589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15AF9B" wp14:editId="46DE4EF5">
                <wp:simplePos x="0" y="0"/>
                <wp:positionH relativeFrom="column">
                  <wp:posOffset>2712984</wp:posOffset>
                </wp:positionH>
                <wp:positionV relativeFrom="paragraph">
                  <wp:posOffset>4787637</wp:posOffset>
                </wp:positionV>
                <wp:extent cx="2096219" cy="560717"/>
                <wp:effectExtent l="0" t="0" r="18415" b="10795"/>
                <wp:wrapNone/>
                <wp:docPr id="22" name="Rectangle: Diagonal Corners Snipp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560717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65405" w14:textId="03376492" w:rsidR="00D57589" w:rsidRPr="00304EF7" w:rsidRDefault="00D57589" w:rsidP="00D57589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48"/>
                                <w:szCs w:val="48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AF9B" id="Rectangle: Diagonal Corners Snipped 22" o:spid="_x0000_s1035" style="position:absolute;margin-left:213.6pt;margin-top:377pt;width:165.05pt;height:4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6219,5607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" adj="-11796480,,5400" path="m,l2002764,r93455,93455l2096219,560717r,l93455,560717,,467262,,xe" fillcolor="#63a537 [3205]" strokecolor="white [3201]" strokeweight="1.5pt">
                <v:stroke joinstyle="miter"/>
                <v:formulas/>
                <v:path arrowok="t" o:connecttype="custom" o:connectlocs="0,0;2002764,0;2096219,93455;2096219,560717;2096219,560717;93455,560717;0,467262;0,0" o:connectangles="0,0,0,0,0,0,0,0" textboxrect="0,0,2096219,560717"/>
                <v:textbox>
                  <w:txbxContent>
                    <w:p w14:paraId="7F165405" w14:textId="03376492" w:rsidR="00D57589" w:rsidRPr="00304EF7" w:rsidRDefault="00D57589" w:rsidP="00D57589">
                      <w:pPr>
                        <w:jc w:val="center"/>
                        <w:rPr>
                          <w:rFonts w:ascii="Calibri Light" w:hAnsi="Calibri Light" w:cs="Calibri Light"/>
                          <w:sz w:val="48"/>
                          <w:szCs w:val="48"/>
                        </w:rPr>
                      </w:pPr>
                      <w:r>
                        <w:rPr>
                          <w:rFonts w:ascii="Calibri Light" w:hAnsi="Calibri Light" w:cs="Calibri Light"/>
                          <w:sz w:val="48"/>
                          <w:szCs w:val="48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0261A" wp14:editId="799A881E">
                <wp:simplePos x="0" y="0"/>
                <wp:positionH relativeFrom="column">
                  <wp:posOffset>73325</wp:posOffset>
                </wp:positionH>
                <wp:positionV relativeFrom="paragraph">
                  <wp:posOffset>4770396</wp:posOffset>
                </wp:positionV>
                <wp:extent cx="2371988" cy="622935"/>
                <wp:effectExtent l="0" t="0" r="28575" b="24765"/>
                <wp:wrapNone/>
                <wp:docPr id="20" name="Rectangle: Diagonal Corners Snipp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988" cy="622935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86A0B" w14:textId="11AD8C7B" w:rsidR="00D57589" w:rsidRPr="00D57589" w:rsidRDefault="00D57589" w:rsidP="00D57589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32"/>
                                <w:szCs w:val="32"/>
                              </w:rPr>
                            </w:pPr>
                            <w:r w:rsidRPr="00D57589">
                              <w:rPr>
                                <w:rFonts w:ascii="Calibri Light" w:hAnsi="Calibri Light" w:cs="Calibri Light"/>
                                <w:sz w:val="32"/>
                                <w:szCs w:val="32"/>
                              </w:rPr>
                              <w:t>ONGOING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261A" id="Rectangle: Diagonal Corners Snipped 20" o:spid="_x0000_s1036" style="position:absolute;margin-left:5.75pt;margin-top:375.6pt;width:186.75pt;height:4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1988,622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" adj="-11796480,,5400" path="m,l2268163,r103825,103825l2371988,622935r,l103825,622935,,519110,,xe" fillcolor="#63a537 [3205]" strokecolor="white [3201]" strokeweight="1.5pt">
                <v:stroke joinstyle="miter"/>
                <v:formulas/>
                <v:path arrowok="t" o:connecttype="custom" o:connectlocs="0,0;2268163,0;2371988,103825;2371988,622935;2371988,622935;103825,622935;0,519110;0,0" o:connectangles="0,0,0,0,0,0,0,0" textboxrect="0,0,2371988,622935"/>
                <v:textbox>
                  <w:txbxContent>
                    <w:p w14:paraId="6CF86A0B" w14:textId="11AD8C7B" w:rsidR="00D57589" w:rsidRPr="00D57589" w:rsidRDefault="00D57589" w:rsidP="00D57589">
                      <w:pPr>
                        <w:jc w:val="center"/>
                        <w:rPr>
                          <w:rFonts w:ascii="Calibri Light" w:hAnsi="Calibri Light" w:cs="Calibri Light"/>
                          <w:sz w:val="32"/>
                          <w:szCs w:val="32"/>
                        </w:rPr>
                      </w:pPr>
                      <w:r w:rsidRPr="00D57589">
                        <w:rPr>
                          <w:rFonts w:ascii="Calibri Light" w:hAnsi="Calibri Light" w:cs="Calibri Light"/>
                          <w:sz w:val="32"/>
                          <w:szCs w:val="32"/>
                        </w:rPr>
                        <w:t>ONGOING RESEARCH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5213ED" wp14:editId="0C4DFD4F">
                <wp:simplePos x="0" y="0"/>
                <wp:positionH relativeFrom="column">
                  <wp:posOffset>64698</wp:posOffset>
                </wp:positionH>
                <wp:positionV relativeFrom="paragraph">
                  <wp:posOffset>5512267</wp:posOffset>
                </wp:positionV>
                <wp:extent cx="2380891" cy="2122098"/>
                <wp:effectExtent l="0" t="0" r="1968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891" cy="2122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57F2A" w14:textId="4CF710F9" w:rsidR="00D57589" w:rsidRPr="00D57589" w:rsidRDefault="00D57589" w:rsidP="00D57589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INAUGURATION OF POTASSIUM BASED CELLULOSE SOLVENT FOR CELLULOSE HYDROGEL FORMATION AS SERVE IN </w:t>
                            </w:r>
                            <w:proofErr w:type="gramStart"/>
                            <w:r w:rsidRPr="00D57589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SLOW RELEASE</w:t>
                            </w:r>
                            <w:proofErr w:type="gramEnd"/>
                            <w:r w:rsidRPr="00D57589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 FERTILIZER IN AGRICULTURE</w:t>
                            </w:r>
                          </w:p>
                          <w:p w14:paraId="3D5308D5" w14:textId="4285765D" w:rsidR="00D57589" w:rsidRPr="00D57589" w:rsidRDefault="00D57589" w:rsidP="00D57589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</w:p>
                          <w:p w14:paraId="0AD56D57" w14:textId="3B1D7EA5" w:rsidR="00D57589" w:rsidRPr="00D57589" w:rsidRDefault="00D57589" w:rsidP="00D57589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Supervisor:</w:t>
                            </w:r>
                            <w:r w:rsidRPr="00D57589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br/>
                              <w:t xml:space="preserve">Dr. </w:t>
                            </w:r>
                            <w:proofErr w:type="spellStart"/>
                            <w:r w:rsidRPr="00D57589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Hatika</w:t>
                            </w:r>
                            <w:proofErr w:type="spellEnd"/>
                            <w:r w:rsidRPr="00D57589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57589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Kaco</w:t>
                            </w:r>
                            <w:proofErr w:type="spellEnd"/>
                          </w:p>
                          <w:p w14:paraId="75904BD7" w14:textId="3E09CD07" w:rsidR="00D57589" w:rsidRPr="00D57589" w:rsidRDefault="00D57589" w:rsidP="00D57589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hatikakaco@usim.edu.my</w:t>
                            </w:r>
                          </w:p>
                          <w:p w14:paraId="74CE0E67" w14:textId="2FE486B7" w:rsidR="00D57589" w:rsidRPr="00D57589" w:rsidRDefault="00D57589" w:rsidP="00D57589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</w:pPr>
                            <w:r w:rsidRPr="00D57589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Lecturer</w:t>
                            </w:r>
                          </w:p>
                          <w:p w14:paraId="5460BB18" w14:textId="77777777" w:rsidR="00D57589" w:rsidRDefault="00D57589" w:rsidP="00D575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213ED" id="Rectangle 21" o:spid="_x0000_s1037" style="position:absolute;margin-left:5.1pt;margin-top:434.05pt;width:187.45pt;height:16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" fillcolor="#99cb38 [3204]" strokecolor="#4c661a [1604]" strokeweight="1pt">
                <v:textbox>
                  <w:txbxContent>
                    <w:p w14:paraId="38E57F2A" w14:textId="4CF710F9" w:rsidR="00D57589" w:rsidRPr="00D57589" w:rsidRDefault="00D57589" w:rsidP="00D57589">
                      <w:pPr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D57589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INAUGURATION OF POTASSIUM BASED CELLULOSE SOLVENT FOR CELLULOSE HYDROGEL FORMATION AS SERVE IN </w:t>
                      </w:r>
                      <w:proofErr w:type="gramStart"/>
                      <w:r w:rsidRPr="00D57589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SLOW RELEASE</w:t>
                      </w:r>
                      <w:proofErr w:type="gramEnd"/>
                      <w:r w:rsidRPr="00D57589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 FERTILIZER IN AGRICULTURE</w:t>
                      </w:r>
                    </w:p>
                    <w:p w14:paraId="3D5308D5" w14:textId="4285765D" w:rsidR="00D57589" w:rsidRPr="00D57589" w:rsidRDefault="00D57589" w:rsidP="00D57589">
                      <w:pPr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</w:p>
                    <w:p w14:paraId="0AD56D57" w14:textId="3B1D7EA5" w:rsidR="00D57589" w:rsidRPr="00D57589" w:rsidRDefault="00D57589" w:rsidP="00D57589">
                      <w:pPr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D57589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Supervisor:</w:t>
                      </w:r>
                      <w:r w:rsidRPr="00D57589">
                        <w:rPr>
                          <w:rFonts w:asciiTheme="majorBidi" w:hAnsiTheme="majorBidi" w:cstheme="majorBidi"/>
                          <w:color w:val="000000" w:themeColor="text1"/>
                        </w:rPr>
                        <w:br/>
                        <w:t xml:space="preserve">Dr. </w:t>
                      </w:r>
                      <w:proofErr w:type="spellStart"/>
                      <w:r w:rsidRPr="00D57589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Hatika</w:t>
                      </w:r>
                      <w:proofErr w:type="spellEnd"/>
                      <w:r w:rsidRPr="00D57589">
                        <w:rPr>
                          <w:rFonts w:asciiTheme="majorBidi" w:hAnsiTheme="majorBidi" w:cstheme="majorBidi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57589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Kaco</w:t>
                      </w:r>
                      <w:proofErr w:type="spellEnd"/>
                    </w:p>
                    <w:p w14:paraId="75904BD7" w14:textId="3E09CD07" w:rsidR="00D57589" w:rsidRPr="00D57589" w:rsidRDefault="00D57589" w:rsidP="00D57589">
                      <w:pPr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D57589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hatikakaco@usim.edu.my</w:t>
                      </w:r>
                    </w:p>
                    <w:p w14:paraId="74CE0E67" w14:textId="2FE486B7" w:rsidR="00D57589" w:rsidRPr="00D57589" w:rsidRDefault="00D57589" w:rsidP="00D57589">
                      <w:pPr>
                        <w:rPr>
                          <w:rFonts w:asciiTheme="majorBidi" w:hAnsiTheme="majorBidi" w:cstheme="majorBidi"/>
                          <w:color w:val="000000" w:themeColor="text1"/>
                        </w:rPr>
                      </w:pPr>
                      <w:r w:rsidRPr="00D57589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Lecturer</w:t>
                      </w:r>
                    </w:p>
                    <w:p w14:paraId="5460BB18" w14:textId="77777777" w:rsidR="00D57589" w:rsidRDefault="00D57589" w:rsidP="00D5758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F04C9" wp14:editId="56BED922">
                <wp:simplePos x="0" y="0"/>
                <wp:positionH relativeFrom="margin">
                  <wp:align>right</wp:align>
                </wp:positionH>
                <wp:positionV relativeFrom="paragraph">
                  <wp:posOffset>3000327</wp:posOffset>
                </wp:positionV>
                <wp:extent cx="7218045" cy="1662545"/>
                <wp:effectExtent l="0" t="0" r="2095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045" cy="1662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0F41A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Technical Staff, Pusat STEM Negara visit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 2020</w:t>
                            </w:r>
                          </w:p>
                          <w:p w14:paraId="6C2135F3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Presenter, Grand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Talim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(Uzbekistan) visit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 2020</w:t>
                            </w:r>
                          </w:p>
                          <w:p w14:paraId="511FA76F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Supervisor,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New Student Orientation Program, 2020</w:t>
                            </w:r>
                          </w:p>
                          <w:p w14:paraId="4667266A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Presenter,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Pesantren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Terpadu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Serambi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Mekkah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(PTSM) visit to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, 2020</w:t>
                            </w:r>
                          </w:p>
                          <w:p w14:paraId="7E398938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Technical Staff,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Language Festival Closing Ceremony, 2019</w:t>
                            </w:r>
                          </w:p>
                          <w:p w14:paraId="00522BF3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Technical Staff, Introduction to KGI, ASEAN Islamic Science Camp, 2019</w:t>
                            </w:r>
                          </w:p>
                          <w:p w14:paraId="6B6CAD77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Participant, Sosial Media: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Wahana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Bahana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?,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Fakulti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Pengajian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Quran dan Sunnah USIM, 2020</w:t>
                            </w:r>
                          </w:p>
                          <w:p w14:paraId="4347A42B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Student Representative,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visit to Pusat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Kebudayaan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USIM, 2020</w:t>
                            </w:r>
                          </w:p>
                          <w:p w14:paraId="7ED0FB5F" w14:textId="77777777" w:rsidR="00D65368" w:rsidRPr="00601063" w:rsidRDefault="00D65368" w:rsidP="00D65368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04C9" id="Rectangle 19" o:spid="_x0000_s1038" style="position:absolute;margin-left:517.15pt;margin-top:236.25pt;width:568.35pt;height:130.9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" fillcolor="#99cb38 [3204]" strokecolor="#4c661a [1604]" strokeweight="1pt">
                <v:textbox>
                  <w:txbxContent>
                    <w:p w14:paraId="1680F41A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Technical Staff, Pusat STEM Negara visit to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 2020</w:t>
                      </w:r>
                    </w:p>
                    <w:p w14:paraId="6C2135F3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Presenter, Grand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Talim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(Uzbekistan) visit to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 2020</w:t>
                      </w:r>
                    </w:p>
                    <w:p w14:paraId="511FA76F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Supervisor,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New Student Orientation Program, 2020</w:t>
                      </w:r>
                    </w:p>
                    <w:p w14:paraId="4667266A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Presenter,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Pesantren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Terpadu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Serambi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Mekkah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(PTSM) visit to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, 2020</w:t>
                      </w:r>
                    </w:p>
                    <w:p w14:paraId="7E398938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Technical Staff,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Language Festival Closing Ceremony, 2019</w:t>
                      </w:r>
                    </w:p>
                    <w:p w14:paraId="00522BF3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Technical Staff, Introduction to KGI, ASEAN Islamic Science Camp, 2019</w:t>
                      </w:r>
                    </w:p>
                    <w:p w14:paraId="6B6CAD77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Participant, Sosial Media: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Wahana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atau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Bahana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?,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Fakulti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Pengajian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Quran dan Sunnah USIM, 2020</w:t>
                      </w:r>
                    </w:p>
                    <w:p w14:paraId="4347A42B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5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Student Representative,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visit to Pusat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Kebudayaan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USIM, 2020</w:t>
                      </w:r>
                    </w:p>
                    <w:p w14:paraId="7ED0FB5F" w14:textId="77777777" w:rsidR="00D65368" w:rsidRPr="00601063" w:rsidRDefault="00D65368" w:rsidP="00D65368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BF4E5D" wp14:editId="5BFBBCAA">
                <wp:simplePos x="0" y="0"/>
                <wp:positionH relativeFrom="column">
                  <wp:posOffset>136788</wp:posOffset>
                </wp:positionH>
                <wp:positionV relativeFrom="paragraph">
                  <wp:posOffset>2276116</wp:posOffset>
                </wp:positionV>
                <wp:extent cx="2563091" cy="622935"/>
                <wp:effectExtent l="0" t="0" r="27940" b="24765"/>
                <wp:wrapNone/>
                <wp:docPr id="18" name="Rectangle: Diagonal Corners Snipp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1" cy="622935"/>
                        </a:xfrm>
                        <a:prstGeom prst="snip2Diag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ED530" w14:textId="7E5732AE" w:rsidR="00D65368" w:rsidRPr="00304EF7" w:rsidRDefault="00D65368" w:rsidP="00D65368">
                            <w:pPr>
                              <w:jc w:val="center"/>
                              <w:rPr>
                                <w:rFonts w:ascii="Calibri Light" w:hAnsi="Calibri Light" w:cs="Calibri Ligh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sz w:val="48"/>
                                <w:szCs w:val="48"/>
                              </w:rPr>
                              <w:t>CONTRIBUTIONS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4E5D" id="Rectangle: Diagonal Corners Snipped 18" o:spid="_x0000_s1039" style="position:absolute;margin-left:10.75pt;margin-top:179.2pt;width:201.8pt;height:4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3091,622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" adj="-11796480,,5400" path="m,l2459266,r103825,103825l2563091,622935r,l103825,622935,,519110,,xe" fillcolor="#63a537 [3205]" strokecolor="white [3201]" strokeweight="1.5pt">
                <v:stroke joinstyle="miter"/>
                <v:formulas/>
                <v:path arrowok="t" o:connecttype="custom" o:connectlocs="0,0;2459266,0;2563091,103825;2563091,622935;2563091,622935;103825,622935;0,519110;0,0" o:connectangles="0,0,0,0,0,0,0,0" textboxrect="0,0,2563091,622935"/>
                <v:textbox>
                  <w:txbxContent>
                    <w:p w14:paraId="053ED530" w14:textId="7E5732AE" w:rsidR="00D65368" w:rsidRPr="00304EF7" w:rsidRDefault="00D65368" w:rsidP="00D65368">
                      <w:pPr>
                        <w:jc w:val="center"/>
                        <w:rPr>
                          <w:rFonts w:ascii="Calibri Light" w:hAnsi="Calibri Light" w:cs="Calibri Light"/>
                          <w:sz w:val="48"/>
                          <w:szCs w:val="48"/>
                        </w:rPr>
                      </w:pPr>
                      <w:r>
                        <w:rPr>
                          <w:rFonts w:ascii="Calibri Light" w:hAnsi="Calibri Light" w:cs="Calibri Light"/>
                          <w:sz w:val="48"/>
                          <w:szCs w:val="48"/>
                        </w:rPr>
                        <w:t>CONTRIBUTIONS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705D9" wp14:editId="05D6DDC3">
                <wp:simplePos x="0" y="0"/>
                <wp:positionH relativeFrom="margin">
                  <wp:posOffset>116457</wp:posOffset>
                </wp:positionH>
                <wp:positionV relativeFrom="paragraph">
                  <wp:posOffset>-1492382</wp:posOffset>
                </wp:positionV>
                <wp:extent cx="7218045" cy="3648974"/>
                <wp:effectExtent l="0" t="0" r="20955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045" cy="3648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163D0" w14:textId="77777777" w:rsidR="00D65368" w:rsidRDefault="00D65368" w:rsidP="00D65368">
                            <w:pPr>
                              <w:pStyle w:val="Heading3"/>
                              <w:spacing w:before="320" w:after="80"/>
                              <w:rPr>
                                <w:rFonts w:ascii="Times New Roman" w:hAnsi="Times New Roman" w:cs="Times New Roman"/>
                                <w:color w:val="auto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34343"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  <w:p w14:paraId="544F1DD2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Participant (Lower Secondary Open Category), National Robotics Competition 2019 (Negeri Sembilan), 2019</w:t>
                            </w:r>
                          </w:p>
                          <w:p w14:paraId="4AB91FDA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Gold Medal (Top 10), National Robotics and Coding Competition 2020, 6 September 2020</w:t>
                            </w:r>
                          </w:p>
                          <w:p w14:paraId="3B07C5F0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Participant, Malaysian Brain Bee Challenge,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Putra Malaysia, 2020</w:t>
                            </w:r>
                          </w:p>
                          <w:p w14:paraId="49A2AC00" w14:textId="77777777" w:rsidR="00D65368" w:rsidRDefault="00D65368" w:rsidP="00D65368">
                            <w:pPr>
                              <w:pStyle w:val="Heading3"/>
                              <w:spacing w:before="320" w:after="8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34343"/>
                                <w:sz w:val="28"/>
                                <w:szCs w:val="28"/>
                              </w:rPr>
                              <w:t>District</w:t>
                            </w:r>
                          </w:p>
                          <w:p w14:paraId="00AD661A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Champion, Choral Speaking Competition Seremban 1 District, SMK St. Paul, 2019</w:t>
                            </w:r>
                          </w:p>
                          <w:p w14:paraId="1732AEB7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Third Place,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Pertandingan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Bahasa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Melayu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Ala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Parlimen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Menengah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Daerah Seremban 1, 2019</w:t>
                            </w:r>
                          </w:p>
                          <w:p w14:paraId="0E656FF6" w14:textId="77777777" w:rsidR="00D65368" w:rsidRDefault="00D65368" w:rsidP="00D65368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Participant,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Pertandingan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Catur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Daerah Seremban 1, 2019</w:t>
                            </w:r>
                          </w:p>
                          <w:p w14:paraId="6484E84D" w14:textId="77777777" w:rsidR="00D65368" w:rsidRDefault="00D65368" w:rsidP="00D65368">
                            <w:pPr>
                              <w:pStyle w:val="Heading3"/>
                              <w:spacing w:before="320" w:after="80"/>
                              <w:rPr>
                                <w:rFonts w:ascii="Times New Roman" w:hAnsi="Times New Roman" w:cs="Times New Roman"/>
                                <w:color w:val="auto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34343"/>
                                <w:sz w:val="28"/>
                                <w:szCs w:val="28"/>
                              </w:rPr>
                              <w:t>School</w:t>
                            </w:r>
                          </w:p>
                          <w:p w14:paraId="35E785ED" w14:textId="0F13EADA" w:rsidR="00D65368" w:rsidRDefault="001E32BD" w:rsidP="00D6536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Champion, Director’s Debate Cup 2019, English Language, 2019</w:t>
                            </w:r>
                          </w:p>
                          <w:p w14:paraId="31B73B1E" w14:textId="6B46ADDF" w:rsidR="00D65368" w:rsidRDefault="001E32BD" w:rsidP="00D6536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AKRAB 2018 Excellence Award, AKRAB 2018,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2019</w:t>
                            </w:r>
                          </w:p>
                          <w:p w14:paraId="45E56117" w14:textId="7C51CA89" w:rsidR="001E32BD" w:rsidRDefault="001E32BD" w:rsidP="00D6536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Director’s Award, AKRAB 2018,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2019</w:t>
                            </w:r>
                          </w:p>
                          <w:p w14:paraId="68D3E27A" w14:textId="57BC3FFF" w:rsidR="001E32BD" w:rsidRDefault="001E32BD" w:rsidP="00D6536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Best Student in English Subject, AKRAB 2018,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2019</w:t>
                            </w:r>
                          </w:p>
                          <w:p w14:paraId="6BF00D2C" w14:textId="41CC4527" w:rsidR="001E32BD" w:rsidRDefault="001E32BD" w:rsidP="00D6536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Best Student in Mathematics Subject, AKRAB 2018,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2019</w:t>
                            </w:r>
                          </w:p>
                          <w:p w14:paraId="5485C1F5" w14:textId="7E6290DF" w:rsidR="001E32BD" w:rsidRDefault="001E32BD" w:rsidP="00D6536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Director’s Award, AKRAB 2019,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2020</w:t>
                            </w:r>
                          </w:p>
                          <w:p w14:paraId="265CC688" w14:textId="01D116BE" w:rsidR="001E32BD" w:rsidRDefault="001E32BD" w:rsidP="00D6536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Best Student in Research Methodology, AKRAB 2019,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Kolej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GENIUS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2020</w:t>
                            </w:r>
                          </w:p>
                          <w:p w14:paraId="2CB0BB22" w14:textId="7283D5C8" w:rsidR="001E32BD" w:rsidRDefault="001E32BD" w:rsidP="001E32BD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E09A2F4" w14:textId="77777777" w:rsidR="00D65368" w:rsidRPr="00601063" w:rsidRDefault="00D65368" w:rsidP="00D65368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705D9" id="Rectangle 17" o:spid="_x0000_s1040" style="position:absolute;margin-left:9.15pt;margin-top:-117.5pt;width:568.35pt;height:287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" fillcolor="#99cb38 [3204]" strokecolor="#4c661a [1604]" strokeweight="1pt">
                <v:textbox>
                  <w:txbxContent>
                    <w:p w14:paraId="74B163D0" w14:textId="77777777" w:rsidR="00D65368" w:rsidRDefault="00D65368" w:rsidP="00D65368">
                      <w:pPr>
                        <w:pStyle w:val="Heading3"/>
                        <w:spacing w:before="320" w:after="80"/>
                        <w:rPr>
                          <w:rFonts w:ascii="Times New Roman" w:hAnsi="Times New Roman" w:cs="Times New Roman"/>
                          <w:color w:val="auto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34343"/>
                          <w:sz w:val="28"/>
                          <w:szCs w:val="28"/>
                        </w:rPr>
                        <w:t>State</w:t>
                      </w:r>
                    </w:p>
                    <w:p w14:paraId="544F1DD2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Participant (Lower Secondary Open Category), National Robotics Competition 2019 (Negeri Sembilan), 2019</w:t>
                      </w:r>
                    </w:p>
                    <w:p w14:paraId="4AB91FDA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Gold Medal (Top 10), National Robotics and Coding Competition 2020, 6 September 2020</w:t>
                      </w:r>
                    </w:p>
                    <w:p w14:paraId="3B07C5F0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Participant, Malaysian Brain Bee Challenge,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Universiti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Putra Malaysia, 2020</w:t>
                      </w:r>
                    </w:p>
                    <w:p w14:paraId="49A2AC00" w14:textId="77777777" w:rsidR="00D65368" w:rsidRDefault="00D65368" w:rsidP="00D65368">
                      <w:pPr>
                        <w:pStyle w:val="Heading3"/>
                        <w:spacing w:before="320" w:after="80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34343"/>
                          <w:sz w:val="28"/>
                          <w:szCs w:val="28"/>
                        </w:rPr>
                        <w:t>District</w:t>
                      </w:r>
                    </w:p>
                    <w:p w14:paraId="00AD661A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Champion, Choral Speaking Competition Seremban 1 District, SMK St. Paul, 2019</w:t>
                      </w:r>
                    </w:p>
                    <w:p w14:paraId="1732AEB7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Third Place,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Bahasa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Bahasa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Melayu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Ala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Parlimen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Menengah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Daerah Seremban 1, 2019</w:t>
                      </w:r>
                    </w:p>
                    <w:p w14:paraId="0E656FF6" w14:textId="77777777" w:rsidR="00D65368" w:rsidRDefault="00D65368" w:rsidP="00D65368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Participant,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Pertandingan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Catur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Daerah Seremban 1, 2019</w:t>
                      </w:r>
                    </w:p>
                    <w:p w14:paraId="6484E84D" w14:textId="77777777" w:rsidR="00D65368" w:rsidRDefault="00D65368" w:rsidP="00D65368">
                      <w:pPr>
                        <w:pStyle w:val="Heading3"/>
                        <w:spacing w:before="320" w:after="80"/>
                        <w:rPr>
                          <w:rFonts w:ascii="Times New Roman" w:hAnsi="Times New Roman" w:cs="Times New Roman"/>
                          <w:color w:val="auto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34343"/>
                          <w:sz w:val="28"/>
                          <w:szCs w:val="28"/>
                        </w:rPr>
                        <w:t>School</w:t>
                      </w:r>
                    </w:p>
                    <w:p w14:paraId="35E785ED" w14:textId="0F13EADA" w:rsidR="00D65368" w:rsidRDefault="001E32BD" w:rsidP="00D65368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Champion, Director’s Debate Cup 2019, English Language, 2019</w:t>
                      </w:r>
                    </w:p>
                    <w:p w14:paraId="31B73B1E" w14:textId="6B46ADDF" w:rsidR="00D65368" w:rsidRDefault="001E32BD" w:rsidP="00D65368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AKRAB 2018 Excellence Award, AKRAB 2018,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2019</w:t>
                      </w:r>
                    </w:p>
                    <w:p w14:paraId="45E56117" w14:textId="7C51CA89" w:rsidR="001E32BD" w:rsidRDefault="001E32BD" w:rsidP="00D65368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Director’s Award, AKRAB 2018,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2019</w:t>
                      </w:r>
                    </w:p>
                    <w:p w14:paraId="68D3E27A" w14:textId="57BC3FFF" w:rsidR="001E32BD" w:rsidRDefault="001E32BD" w:rsidP="00D65368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Best Student in English Subject, AKRAB 2018,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2019</w:t>
                      </w:r>
                    </w:p>
                    <w:p w14:paraId="6BF00D2C" w14:textId="41CC4527" w:rsidR="001E32BD" w:rsidRDefault="001E32BD" w:rsidP="00D65368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Best Student in Mathematics Subject, AKRAB 2018,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2019</w:t>
                      </w:r>
                    </w:p>
                    <w:p w14:paraId="5485C1F5" w14:textId="7E6290DF" w:rsidR="001E32BD" w:rsidRDefault="001E32BD" w:rsidP="00D65368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Director’s Award, AKRAB 2019,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2020</w:t>
                      </w:r>
                    </w:p>
                    <w:p w14:paraId="265CC688" w14:textId="01D116BE" w:rsidR="001E32BD" w:rsidRDefault="001E32BD" w:rsidP="00D65368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Best Student in Research Methodology, AKRAB 2019,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Kolej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GENIUS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Insan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2020</w:t>
                      </w:r>
                    </w:p>
                    <w:p w14:paraId="2CB0BB22" w14:textId="7283D5C8" w:rsidR="001E32BD" w:rsidRDefault="001E32BD" w:rsidP="001E32BD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0E09A2F4" w14:textId="77777777" w:rsidR="00D65368" w:rsidRPr="00601063" w:rsidRDefault="00D65368" w:rsidP="00D65368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53B84" w:rsidSect="00F56513">
      <w:headerReference w:type="default" r:id="rId11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978FA" w14:textId="77777777" w:rsidR="00AA782B" w:rsidRDefault="00AA782B" w:rsidP="00C51CF5">
      <w:r>
        <w:separator/>
      </w:r>
    </w:p>
  </w:endnote>
  <w:endnote w:type="continuationSeparator" w:id="0">
    <w:p w14:paraId="55630CBC" w14:textId="77777777" w:rsidR="00AA782B" w:rsidRDefault="00AA782B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E012" w14:textId="77777777" w:rsidR="00AA782B" w:rsidRDefault="00AA782B" w:rsidP="00C51CF5">
      <w:r>
        <w:separator/>
      </w:r>
    </w:p>
  </w:footnote>
  <w:footnote w:type="continuationSeparator" w:id="0">
    <w:p w14:paraId="500E5C57" w14:textId="77777777" w:rsidR="00AA782B" w:rsidRDefault="00AA782B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1B90D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338BB0" wp14:editId="1B82DF98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2C5EACB4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B46840"/>
    <w:multiLevelType w:val="hybridMultilevel"/>
    <w:tmpl w:val="660E7C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12727"/>
    <w:multiLevelType w:val="hybridMultilevel"/>
    <w:tmpl w:val="849010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B6A"/>
    <w:multiLevelType w:val="multilevel"/>
    <w:tmpl w:val="FDA6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62318"/>
    <w:multiLevelType w:val="multilevel"/>
    <w:tmpl w:val="F4F2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966E8"/>
    <w:multiLevelType w:val="multilevel"/>
    <w:tmpl w:val="2230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C1EA2"/>
    <w:multiLevelType w:val="multilevel"/>
    <w:tmpl w:val="E344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3400C"/>
    <w:multiLevelType w:val="hybridMultilevel"/>
    <w:tmpl w:val="B036A9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F7798"/>
    <w:multiLevelType w:val="hybridMultilevel"/>
    <w:tmpl w:val="A3B4A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62679"/>
    <w:multiLevelType w:val="multilevel"/>
    <w:tmpl w:val="449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5104E"/>
    <w:multiLevelType w:val="hybridMultilevel"/>
    <w:tmpl w:val="84A4F8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27CA0"/>
    <w:multiLevelType w:val="hybridMultilevel"/>
    <w:tmpl w:val="AC0006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3D72"/>
    <w:multiLevelType w:val="multilevel"/>
    <w:tmpl w:val="0E1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9027F"/>
    <w:multiLevelType w:val="hybridMultilevel"/>
    <w:tmpl w:val="F71EBE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A7DDF"/>
    <w:multiLevelType w:val="multilevel"/>
    <w:tmpl w:val="3452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19896">
    <w:abstractNumId w:val="0"/>
  </w:num>
  <w:num w:numId="2" w16cid:durableId="1407727119">
    <w:abstractNumId w:val="14"/>
  </w:num>
  <w:num w:numId="3" w16cid:durableId="1441489856">
    <w:abstractNumId w:val="8"/>
  </w:num>
  <w:num w:numId="4" w16cid:durableId="394161554">
    <w:abstractNumId w:val="1"/>
  </w:num>
  <w:num w:numId="5" w16cid:durableId="355497184">
    <w:abstractNumId w:val="7"/>
  </w:num>
  <w:num w:numId="6" w16cid:durableId="489714581">
    <w:abstractNumId w:val="13"/>
  </w:num>
  <w:num w:numId="7" w16cid:durableId="2143839218">
    <w:abstractNumId w:val="11"/>
  </w:num>
  <w:num w:numId="8" w16cid:durableId="1597666032">
    <w:abstractNumId w:val="10"/>
  </w:num>
  <w:num w:numId="9" w16cid:durableId="1220241270">
    <w:abstractNumId w:val="2"/>
  </w:num>
  <w:num w:numId="10" w16cid:durableId="884946124">
    <w:abstractNumId w:val="4"/>
  </w:num>
  <w:num w:numId="11" w16cid:durableId="872770013">
    <w:abstractNumId w:val="9"/>
  </w:num>
  <w:num w:numId="12" w16cid:durableId="2061901859">
    <w:abstractNumId w:val="5"/>
  </w:num>
  <w:num w:numId="13" w16cid:durableId="1067193219">
    <w:abstractNumId w:val="6"/>
  </w:num>
  <w:num w:numId="14" w16cid:durableId="1516113674">
    <w:abstractNumId w:val="3"/>
  </w:num>
  <w:num w:numId="15" w16cid:durableId="5826426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DE"/>
    <w:rsid w:val="000442DE"/>
    <w:rsid w:val="000521EF"/>
    <w:rsid w:val="0006663A"/>
    <w:rsid w:val="00074987"/>
    <w:rsid w:val="000A545F"/>
    <w:rsid w:val="000F3BEA"/>
    <w:rsid w:val="000F7BA1"/>
    <w:rsid w:val="0010314C"/>
    <w:rsid w:val="00153B84"/>
    <w:rsid w:val="00196AAB"/>
    <w:rsid w:val="001A4D1A"/>
    <w:rsid w:val="001B0B3D"/>
    <w:rsid w:val="001C2F6F"/>
    <w:rsid w:val="001E32BD"/>
    <w:rsid w:val="00304EF7"/>
    <w:rsid w:val="003B0DB8"/>
    <w:rsid w:val="00431999"/>
    <w:rsid w:val="00443E2D"/>
    <w:rsid w:val="00572086"/>
    <w:rsid w:val="00597871"/>
    <w:rsid w:val="005D47DE"/>
    <w:rsid w:val="005F364E"/>
    <w:rsid w:val="00601063"/>
    <w:rsid w:val="0062123A"/>
    <w:rsid w:val="00635EF0"/>
    <w:rsid w:val="00646E75"/>
    <w:rsid w:val="00663587"/>
    <w:rsid w:val="006D409C"/>
    <w:rsid w:val="00776643"/>
    <w:rsid w:val="00797579"/>
    <w:rsid w:val="007D0F5B"/>
    <w:rsid w:val="0080764C"/>
    <w:rsid w:val="00853600"/>
    <w:rsid w:val="00882E29"/>
    <w:rsid w:val="008D7DDA"/>
    <w:rsid w:val="008F290E"/>
    <w:rsid w:val="009052AB"/>
    <w:rsid w:val="00942045"/>
    <w:rsid w:val="00964B9F"/>
    <w:rsid w:val="009F215D"/>
    <w:rsid w:val="00A378BB"/>
    <w:rsid w:val="00A73BCA"/>
    <w:rsid w:val="00A75FCE"/>
    <w:rsid w:val="00AA782B"/>
    <w:rsid w:val="00AC5509"/>
    <w:rsid w:val="00AF4EA4"/>
    <w:rsid w:val="00B0669D"/>
    <w:rsid w:val="00B201B5"/>
    <w:rsid w:val="00B2774D"/>
    <w:rsid w:val="00B90CEF"/>
    <w:rsid w:val="00B95D4D"/>
    <w:rsid w:val="00C22191"/>
    <w:rsid w:val="00C51CF5"/>
    <w:rsid w:val="00C62E1B"/>
    <w:rsid w:val="00C93D20"/>
    <w:rsid w:val="00CA407F"/>
    <w:rsid w:val="00D00A30"/>
    <w:rsid w:val="00D32BB7"/>
    <w:rsid w:val="00D57589"/>
    <w:rsid w:val="00D65368"/>
    <w:rsid w:val="00D8438A"/>
    <w:rsid w:val="00DB0ECC"/>
    <w:rsid w:val="00DC71AE"/>
    <w:rsid w:val="00E55D74"/>
    <w:rsid w:val="00E774C3"/>
    <w:rsid w:val="00E8541C"/>
    <w:rsid w:val="00F31AC6"/>
    <w:rsid w:val="00F56513"/>
    <w:rsid w:val="00F85EB5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539C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unhideWhenUsed/>
    <w:rsid w:val="000442DE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lang w:val="en-MY" w:eastAsia="en-MY"/>
    </w:rPr>
  </w:style>
  <w:style w:type="table" w:styleId="TableGrid">
    <w:name w:val="Table Grid"/>
    <w:basedOn w:val="TableNormal"/>
    <w:uiPriority w:val="39"/>
    <w:rsid w:val="0090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%20KHAIRUL%20FAIZ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2CE3F16EA64D1BB61D7A817B177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9BA7-FD57-4228-8B5E-EFF67949D884}"/>
      </w:docPartPr>
      <w:docPartBody>
        <w:p w:rsidR="00C334A0" w:rsidRDefault="007437B6">
          <w:pPr>
            <w:pStyle w:val="4E2CE3F16EA64D1BB61D7A817B177FBE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0DDECA5C9E6546BAA7253C1D02D74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0B77E-C9AF-4C82-A58C-B5991CCAE777}"/>
      </w:docPartPr>
      <w:docPartBody>
        <w:p w:rsidR="00C334A0" w:rsidRDefault="007437B6">
          <w:pPr>
            <w:pStyle w:val="0DDECA5C9E6546BAA7253C1D02D74F59"/>
          </w:pPr>
          <w:r w:rsidRPr="004D3011">
            <w:t>PHONE:</w:t>
          </w:r>
        </w:p>
      </w:docPartBody>
    </w:docPart>
    <w:docPart>
      <w:docPartPr>
        <w:name w:val="77F5FB41FEA142D1916B0E378F90F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4A5B-B01A-4ECF-A791-518F15EC96BA}"/>
      </w:docPartPr>
      <w:docPartBody>
        <w:p w:rsidR="00C334A0" w:rsidRDefault="007437B6">
          <w:pPr>
            <w:pStyle w:val="77F5FB41FEA142D1916B0E378F90F673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B6"/>
    <w:rsid w:val="004070B1"/>
    <w:rsid w:val="007437B6"/>
    <w:rsid w:val="009B61BC"/>
    <w:rsid w:val="00B8786A"/>
    <w:rsid w:val="00C334A0"/>
    <w:rsid w:val="00F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val="en-US" w:eastAsia="ja-JP"/>
    </w:rPr>
  </w:style>
  <w:style w:type="paragraph" w:customStyle="1" w:styleId="4E2CE3F16EA64D1BB61D7A817B177FBE">
    <w:name w:val="4E2CE3F16EA64D1BB61D7A817B177FBE"/>
  </w:style>
  <w:style w:type="paragraph" w:customStyle="1" w:styleId="0DDECA5C9E6546BAA7253C1D02D74F59">
    <w:name w:val="0DDECA5C9E6546BAA7253C1D02D74F59"/>
  </w:style>
  <w:style w:type="paragraph" w:customStyle="1" w:styleId="77F5FB41FEA142D1916B0E378F90F673">
    <w:name w:val="77F5FB41FEA142D1916B0E378F90F673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3214B1-D743-4B8E-8271-E9D3D80A9F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2020-11-05T13:39:00Z</dcterms:created>
  <dcterms:modified xsi:type="dcterms:W3CDTF">2022-05-25T15:41:00Z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